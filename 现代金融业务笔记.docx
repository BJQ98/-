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8B670" w14:textId="2802043A" w:rsidR="00533586" w:rsidRDefault="00CC2EFB">
      <w:pPr>
        <w:pStyle w:val="1"/>
      </w:pPr>
      <w:r>
        <w:rPr>
          <w:rFonts w:hint="eastAsia"/>
        </w:rPr>
        <w:t>现代金融业务</w:t>
      </w:r>
    </w:p>
    <w:p w14:paraId="5F749917" w14:textId="3338CE58" w:rsidR="00CC2EFB" w:rsidRDefault="00CC2EFB">
      <w:pPr>
        <w:pStyle w:val="a"/>
      </w:pPr>
      <w:r>
        <w:rPr>
          <w:rFonts w:hint="eastAsia"/>
        </w:rPr>
        <w:t>第二周</w:t>
      </w:r>
    </w:p>
    <w:p w14:paraId="449C1F8A" w14:textId="2550E6C7" w:rsidR="00533586" w:rsidRDefault="00CC2EFB">
      <w:pPr>
        <w:pStyle w:val="a"/>
      </w:pPr>
      <w:r>
        <w:rPr>
          <w:rFonts w:hint="eastAsia"/>
        </w:rPr>
        <w:t>美股、港股同股不同权，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rPr>
          <w:rFonts w:hint="eastAsia"/>
        </w:rPr>
        <w:t>份投票权，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1</w:t>
      </w:r>
      <w:r>
        <w:rPr>
          <w:rFonts w:hint="eastAsia"/>
        </w:rPr>
        <w:t>份收益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份投票权</w:t>
      </w:r>
    </w:p>
    <w:p w14:paraId="3472D2D7" w14:textId="02467712" w:rsidR="00533586" w:rsidRDefault="008473A1" w:rsidP="00776B17">
      <w:pPr>
        <w:pStyle w:val="a"/>
      </w:pPr>
      <w:r>
        <w:rPr>
          <w:rFonts w:hint="eastAsia"/>
        </w:rPr>
        <w:t>股票市场的玩家（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player</w:t>
      </w:r>
      <w:r>
        <w:rPr>
          <w:rFonts w:hint="eastAsia"/>
        </w:rPr>
        <w:t>）：机构（银行、基金公司</w:t>
      </w:r>
      <w:r w:rsidR="005D12E8">
        <w:rPr>
          <w:rFonts w:hint="eastAsia"/>
        </w:rPr>
        <w:t>（面向大众）</w:t>
      </w:r>
      <w:r w:rsidR="00A85935">
        <w:rPr>
          <w:rFonts w:hint="eastAsia"/>
        </w:rPr>
        <w:t>、养老金、保险公司</w:t>
      </w:r>
      <w:r>
        <w:rPr>
          <w:rFonts w:hint="eastAsia"/>
        </w:rPr>
        <w:t>），</w:t>
      </w:r>
      <w:r w:rsidR="005D12E8">
        <w:rPr>
          <w:rFonts w:hint="eastAsia"/>
        </w:rPr>
        <w:t>基金经理（资产管理公司</w:t>
      </w:r>
      <w:r w:rsidR="00776B17">
        <w:rPr>
          <w:rFonts w:hint="eastAsia"/>
        </w:rPr>
        <w:t>（面向机构）</w:t>
      </w:r>
      <w:r w:rsidR="005D12E8">
        <w:rPr>
          <w:rFonts w:hint="eastAsia"/>
        </w:rPr>
        <w:t>）</w:t>
      </w:r>
      <w:r w:rsidR="00776B17">
        <w:rPr>
          <w:rFonts w:hint="eastAsia"/>
        </w:rPr>
        <w:t>，</w:t>
      </w:r>
      <w:r w:rsidR="00544A13">
        <w:rPr>
          <w:rFonts w:hint="eastAsia"/>
        </w:rPr>
        <w:t>券商</w:t>
      </w:r>
      <w:r w:rsidR="00A50685">
        <w:rPr>
          <w:rFonts w:hint="eastAsia"/>
        </w:rPr>
        <w:t>broker</w:t>
      </w:r>
      <w:r w:rsidR="00B514B5">
        <w:rPr>
          <w:rFonts w:hint="eastAsia"/>
        </w:rPr>
        <w:t>（</w:t>
      </w:r>
      <w:r w:rsidR="00B514B5" w:rsidRPr="00B514B5">
        <w:rPr>
          <w:rFonts w:hint="eastAsia"/>
        </w:rPr>
        <w:t>经营证券交易的公司</w:t>
      </w:r>
      <w:r w:rsidR="00B514B5">
        <w:rPr>
          <w:rFonts w:hint="eastAsia"/>
        </w:rPr>
        <w:t>，即</w:t>
      </w:r>
      <w:r w:rsidR="00B514B5" w:rsidRPr="00B514B5">
        <w:rPr>
          <w:rFonts w:hint="eastAsia"/>
        </w:rPr>
        <w:t>上交所和深交所的代理商</w:t>
      </w:r>
      <w:r w:rsidR="00B514B5">
        <w:rPr>
          <w:rFonts w:hint="eastAsia"/>
        </w:rPr>
        <w:t>），托管银行</w:t>
      </w:r>
      <w:r w:rsidR="00CA243D">
        <w:rPr>
          <w:rFonts w:hint="eastAsia"/>
        </w:rPr>
        <w:t>。</w:t>
      </w:r>
    </w:p>
    <w:p w14:paraId="392FE6D4" w14:textId="753B28A5" w:rsidR="001A4EBF" w:rsidRDefault="00E3156B" w:rsidP="001A4EBF">
      <w:pPr>
        <w:pStyle w:val="a"/>
      </w:pPr>
      <w:r>
        <w:rPr>
          <w:rFonts w:hint="eastAsia"/>
        </w:rPr>
        <w:t>一级市场和二级市场</w:t>
      </w:r>
      <w:r w:rsidR="00BA6622">
        <w:rPr>
          <w:rFonts w:hint="eastAsia"/>
        </w:rPr>
        <w:t>：首次公开发行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PO</w:t>
      </w:r>
      <w:r>
        <w:rPr>
          <w:rFonts w:hint="eastAsia"/>
        </w:rPr>
        <w:t>）</w:t>
      </w:r>
      <w:r w:rsidR="00BA6622">
        <w:rPr>
          <w:rFonts w:hint="eastAsia"/>
        </w:rPr>
        <w:t>，</w:t>
      </w:r>
      <w:r w:rsidR="00D6204E">
        <w:rPr>
          <w:rFonts w:hint="eastAsia"/>
        </w:rPr>
        <w:t>在一级市场进行，</w:t>
      </w:r>
      <w:r w:rsidR="00BA6622">
        <w:rPr>
          <w:rFonts w:hint="eastAsia"/>
        </w:rPr>
        <w:t>就是上市</w:t>
      </w:r>
      <w:r w:rsidR="00F92CE9">
        <w:rPr>
          <w:rFonts w:hint="eastAsia"/>
        </w:rPr>
        <w:t>，上市之前到上市这个点这段时间都是一级市场，</w:t>
      </w:r>
      <w:r w:rsidR="005A14F9">
        <w:rPr>
          <w:rFonts w:hint="eastAsia"/>
        </w:rPr>
        <w:t>买方是大金主（如机构投资者）</w:t>
      </w:r>
      <w:r w:rsidR="0026670E">
        <w:rPr>
          <w:rFonts w:hint="eastAsia"/>
        </w:rPr>
        <w:t>，</w:t>
      </w:r>
      <w:r w:rsidR="00C6478D">
        <w:rPr>
          <w:rFonts w:hint="eastAsia"/>
        </w:rPr>
        <w:t>二级市场</w:t>
      </w:r>
      <w:r w:rsidR="0026670E">
        <w:rPr>
          <w:rFonts w:hint="eastAsia"/>
        </w:rPr>
        <w:t>让散户打中新股的概率很低</w:t>
      </w:r>
      <w:r w:rsidR="001A4EBF">
        <w:rPr>
          <w:rFonts w:hint="eastAsia"/>
        </w:rPr>
        <w:t>。即对于一级市场，是公司本身将证券卖给投资者，这个买卖价款是会给到公司的。而对于二级市场，是投资者之间互相买卖，理论上，无论怎么买卖，公司都收不到一分钱。</w:t>
      </w:r>
    </w:p>
    <w:p w14:paraId="5E821F62" w14:textId="21F7A6F8" w:rsidR="00CA243D" w:rsidRDefault="00722D18" w:rsidP="00776B17">
      <w:pPr>
        <w:pStyle w:val="a"/>
      </w:pPr>
      <w:r>
        <w:rPr>
          <w:rFonts w:hint="eastAsia"/>
        </w:rPr>
        <w:t>场外交易市场（</w:t>
      </w:r>
      <w:r>
        <w:rPr>
          <w:rFonts w:hint="eastAsia"/>
        </w:rPr>
        <w:t>O</w:t>
      </w:r>
      <w:r>
        <w:t>TC</w:t>
      </w:r>
      <w:r>
        <w:rPr>
          <w:rFonts w:hint="eastAsia"/>
        </w:rPr>
        <w:t>）：场内就是二级市场，有人持有太多股票，对股价影响非常大，</w:t>
      </w:r>
      <w:r w:rsidR="005A6D1A">
        <w:rPr>
          <w:rFonts w:hint="eastAsia"/>
        </w:rPr>
        <w:t>卖出去就跌停</w:t>
      </w:r>
      <w:r w:rsidR="007A7056">
        <w:rPr>
          <w:rFonts w:hint="eastAsia"/>
        </w:rPr>
        <w:t>，</w:t>
      </w:r>
      <w:r w:rsidR="008B66CF">
        <w:rPr>
          <w:rFonts w:hint="eastAsia"/>
        </w:rPr>
        <w:t>所以</w:t>
      </w:r>
      <w:r w:rsidR="007B0C2A">
        <w:rPr>
          <w:rFonts w:hint="eastAsia"/>
        </w:rPr>
        <w:t>在线下和别人商量，打折卖出。</w:t>
      </w:r>
      <w:r w:rsidR="005E134D">
        <w:rPr>
          <w:rFonts w:hint="eastAsia"/>
        </w:rPr>
        <w:t>买也是一样，</w:t>
      </w:r>
      <w:r w:rsidR="004321D9">
        <w:rPr>
          <w:rFonts w:hint="eastAsia"/>
        </w:rPr>
        <w:t>钱足够多在场内不一定买得到，买着买着就涨停，其他人就不卖了。</w:t>
      </w:r>
    </w:p>
    <w:p w14:paraId="34CD3B01" w14:textId="6002AC84" w:rsidR="005C3F85" w:rsidRDefault="001E5C2C" w:rsidP="00776B17">
      <w:pPr>
        <w:pStyle w:val="a"/>
      </w:pPr>
      <w:r>
        <w:rPr>
          <w:rFonts w:hint="eastAsia"/>
        </w:rPr>
        <w:t>一级市场：</w:t>
      </w:r>
      <w:r w:rsidR="007B5775">
        <w:rPr>
          <w:rFonts w:hint="eastAsia"/>
        </w:rPr>
        <w:t>发行者</w:t>
      </w:r>
      <w:r w:rsidR="007B5775">
        <w:t>-&gt;</w:t>
      </w:r>
      <w:r w:rsidR="007B5775">
        <w:rPr>
          <w:rFonts w:hint="eastAsia"/>
        </w:rPr>
        <w:t>金融中介（</w:t>
      </w:r>
      <w:r w:rsidR="007B5775">
        <w:rPr>
          <w:rFonts w:hint="eastAsia"/>
        </w:rPr>
        <w:t>Financial</w:t>
      </w:r>
      <w:r w:rsidR="007B5775">
        <w:t xml:space="preserve"> I</w:t>
      </w:r>
      <w:r w:rsidR="007B5775">
        <w:rPr>
          <w:rFonts w:hint="eastAsia"/>
        </w:rPr>
        <w:t>ntemediaries</w:t>
      </w:r>
      <w:r w:rsidR="007B5775">
        <w:rPr>
          <w:rFonts w:hint="eastAsia"/>
        </w:rPr>
        <w:t>）</w:t>
      </w:r>
      <w:r w:rsidR="007B5775">
        <w:rPr>
          <w:rFonts w:hint="eastAsia"/>
        </w:rPr>
        <w:t>-</w:t>
      </w:r>
      <w:r w:rsidR="007B5775">
        <w:t>&gt;</w:t>
      </w:r>
      <w:r w:rsidR="007B5775">
        <w:rPr>
          <w:rFonts w:hint="eastAsia"/>
        </w:rPr>
        <w:t>发行债券、股票</w:t>
      </w:r>
    </w:p>
    <w:p w14:paraId="61A11FD0" w14:textId="4B595FF5" w:rsidR="00025C86" w:rsidRDefault="00025C86" w:rsidP="00025C86">
      <w:pPr>
        <w:pStyle w:val="a"/>
      </w:pPr>
      <w:r>
        <w:rPr>
          <w:rFonts w:hint="eastAsia"/>
        </w:rPr>
        <w:lastRenderedPageBreak/>
        <w:t>二级市场：</w:t>
      </w:r>
      <w:r>
        <w:rPr>
          <w:rFonts w:hint="eastAsia"/>
          <w:noProof/>
        </w:rPr>
        <w:drawing>
          <wp:inline distT="0" distB="0" distL="0" distR="0" wp14:anchorId="4335FB4F" wp14:editId="08F6DE0B">
            <wp:extent cx="5233013" cy="3924760"/>
            <wp:effectExtent l="0" t="6350" r="6350" b="6350"/>
            <wp:docPr id="1" name="图片 1" descr="电视前的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视前的猫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40801" cy="393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454A" w14:textId="05B914C8" w:rsidR="00F24760" w:rsidRDefault="005A7F4A" w:rsidP="00025C86">
      <w:pPr>
        <w:pStyle w:val="a"/>
      </w:pPr>
      <w:r>
        <w:rPr>
          <w:rFonts w:hint="eastAsia"/>
        </w:rPr>
        <w:t>Order</w:t>
      </w:r>
      <w:r>
        <w:rPr>
          <w:rFonts w:hint="eastAsia"/>
        </w:rPr>
        <w:t>成交了才能变为</w:t>
      </w:r>
      <w:r>
        <w:rPr>
          <w:rFonts w:hint="eastAsia"/>
        </w:rPr>
        <w:t>Trade</w:t>
      </w:r>
      <w:r w:rsidR="001233D5">
        <w:rPr>
          <w:rFonts w:hint="eastAsia"/>
        </w:rPr>
        <w:t>；</w:t>
      </w:r>
      <w:r w:rsidR="009B3FC6">
        <w:t>A</w:t>
      </w:r>
      <w:r w:rsidR="009B3FC6">
        <w:rPr>
          <w:rFonts w:hint="eastAsia"/>
        </w:rPr>
        <w:t>sk</w:t>
      </w:r>
      <w:r w:rsidR="009B3FC6" w:rsidRPr="009B3FC6">
        <w:rPr>
          <w:rFonts w:hint="eastAsia"/>
        </w:rPr>
        <w:t>卖方出价</w:t>
      </w:r>
      <w:r w:rsidR="009B3FC6">
        <w:rPr>
          <w:rFonts w:hint="eastAsia"/>
        </w:rPr>
        <w:t xml:space="preserve"> /</w:t>
      </w:r>
      <w:r w:rsidR="009B3FC6">
        <w:t>Bid</w:t>
      </w:r>
      <w:r w:rsidR="009B3FC6">
        <w:rPr>
          <w:rFonts w:hint="eastAsia"/>
        </w:rPr>
        <w:t>买法出价</w:t>
      </w:r>
      <w:r w:rsidR="001233D5">
        <w:rPr>
          <w:rFonts w:hint="eastAsia"/>
        </w:rPr>
        <w:t>；</w:t>
      </w:r>
      <w:r w:rsidR="008450EE">
        <w:t>S</w:t>
      </w:r>
      <w:r w:rsidR="008450EE">
        <w:rPr>
          <w:rFonts w:hint="eastAsia"/>
        </w:rPr>
        <w:t>pread ask</w:t>
      </w:r>
      <w:r w:rsidR="008450EE">
        <w:rPr>
          <w:rFonts w:hint="eastAsia"/>
        </w:rPr>
        <w:t>和</w:t>
      </w:r>
      <w:r w:rsidR="008450EE">
        <w:rPr>
          <w:rFonts w:hint="eastAsia"/>
        </w:rPr>
        <w:t>bid</w:t>
      </w:r>
      <w:r w:rsidR="008450EE">
        <w:rPr>
          <w:rFonts w:hint="eastAsia"/>
        </w:rPr>
        <w:t>之间的差价</w:t>
      </w:r>
      <w:r w:rsidR="001233D5">
        <w:rPr>
          <w:rFonts w:hint="eastAsia"/>
        </w:rPr>
        <w:t>；</w:t>
      </w:r>
      <w:r w:rsidR="001C0E9C">
        <w:rPr>
          <w:rFonts w:hint="eastAsia"/>
        </w:rPr>
        <w:t>T</w:t>
      </w:r>
      <w:r w:rsidR="001C0E9C">
        <w:t>+1</w:t>
      </w:r>
      <w:r w:rsidR="001C0E9C">
        <w:rPr>
          <w:rFonts w:hint="eastAsia"/>
        </w:rPr>
        <w:t>今天买的股票明天才能卖，</w:t>
      </w:r>
      <w:r w:rsidR="001C0E9C">
        <w:t>T+0</w:t>
      </w:r>
      <w:r w:rsidR="00112AB3">
        <w:rPr>
          <w:rFonts w:hint="eastAsia"/>
        </w:rPr>
        <w:t>现在买了马上就能卖</w:t>
      </w:r>
      <w:r w:rsidR="00C838F4">
        <w:rPr>
          <w:rFonts w:hint="eastAsia"/>
        </w:rPr>
        <w:t>，</w:t>
      </w:r>
      <w:r w:rsidR="00702C29">
        <w:rPr>
          <w:rFonts w:hint="eastAsia"/>
        </w:rPr>
        <w:t>基金</w:t>
      </w:r>
      <w:r w:rsidR="00702C29">
        <w:rPr>
          <w:rFonts w:hint="eastAsia"/>
        </w:rPr>
        <w:t>T</w:t>
      </w:r>
      <w:r w:rsidR="00702C29">
        <w:t>+1</w:t>
      </w:r>
      <w:r w:rsidR="00702C29">
        <w:rPr>
          <w:rFonts w:hint="eastAsia"/>
        </w:rPr>
        <w:t>确认</w:t>
      </w:r>
      <w:r w:rsidR="00702C29">
        <w:rPr>
          <w:rFonts w:hint="eastAsia"/>
        </w:rPr>
        <w:t>T</w:t>
      </w:r>
      <w:r w:rsidR="00702C29">
        <w:t>+2</w:t>
      </w:r>
      <w:r w:rsidR="00702C29">
        <w:rPr>
          <w:rFonts w:hint="eastAsia"/>
        </w:rPr>
        <w:t>能卖出</w:t>
      </w:r>
      <w:r w:rsidR="001233D5">
        <w:rPr>
          <w:rFonts w:hint="eastAsia"/>
        </w:rPr>
        <w:t>；</w:t>
      </w:r>
      <w:r w:rsidR="005E322B">
        <w:rPr>
          <w:rFonts w:hint="eastAsia"/>
        </w:rPr>
        <w:t>Short</w:t>
      </w:r>
      <w:r w:rsidR="005E322B">
        <w:t xml:space="preserve"> S</w:t>
      </w:r>
      <w:r w:rsidR="005E322B">
        <w:rPr>
          <w:rFonts w:hint="eastAsia"/>
        </w:rPr>
        <w:t>ell</w:t>
      </w:r>
      <w:r w:rsidR="005E322B">
        <w:rPr>
          <w:rFonts w:hint="eastAsia"/>
        </w:rPr>
        <w:t>卖空</w:t>
      </w:r>
      <w:r w:rsidR="00624849">
        <w:rPr>
          <w:rFonts w:hint="eastAsia"/>
        </w:rPr>
        <w:t>（股票跌了能赚钱，问券商借股票</w:t>
      </w:r>
      <w:r w:rsidR="00305554">
        <w:rPr>
          <w:rFonts w:hint="eastAsia"/>
        </w:rPr>
        <w:t>卖掉</w:t>
      </w:r>
      <w:r w:rsidR="00624849">
        <w:rPr>
          <w:rFonts w:hint="eastAsia"/>
        </w:rPr>
        <w:t>，跌了再从市场买来股票还给券商）</w:t>
      </w:r>
      <w:r w:rsidR="001233D5">
        <w:rPr>
          <w:rFonts w:hint="eastAsia"/>
        </w:rPr>
        <w:t>；</w:t>
      </w:r>
      <w:r w:rsidR="00624849">
        <w:rPr>
          <w:rFonts w:hint="eastAsia"/>
        </w:rPr>
        <w:t>做多（等着股票涨来赚钱）</w:t>
      </w:r>
      <w:r w:rsidR="001233D5">
        <w:rPr>
          <w:rFonts w:hint="eastAsia"/>
        </w:rPr>
        <w:t>；</w:t>
      </w:r>
      <w:r w:rsidR="00B2654D">
        <w:rPr>
          <w:rFonts w:hint="eastAsia"/>
        </w:rPr>
        <w:t>Commission</w:t>
      </w:r>
      <w:r w:rsidR="00B2654D">
        <w:rPr>
          <w:rFonts w:hint="eastAsia"/>
        </w:rPr>
        <w:t>佣金</w:t>
      </w:r>
      <w:r w:rsidR="00EB5510">
        <w:rPr>
          <w:rFonts w:hint="eastAsia"/>
        </w:rPr>
        <w:t>，手续费，券商赚钱的方法</w:t>
      </w:r>
      <w:r w:rsidR="001233D5">
        <w:rPr>
          <w:rFonts w:hint="eastAsia"/>
        </w:rPr>
        <w:t>；</w:t>
      </w:r>
      <w:r w:rsidR="00DF47E9">
        <w:rPr>
          <w:rFonts w:hint="eastAsia"/>
        </w:rPr>
        <w:t>Last</w:t>
      </w:r>
      <w:r w:rsidR="00DF47E9">
        <w:t xml:space="preserve"> P</w:t>
      </w:r>
      <w:r w:rsidR="00DF47E9">
        <w:rPr>
          <w:rFonts w:hint="eastAsia"/>
        </w:rPr>
        <w:t>rice</w:t>
      </w:r>
      <w:r w:rsidR="00DF47E9">
        <w:rPr>
          <w:rFonts w:hint="eastAsia"/>
        </w:rPr>
        <w:t>收盘价；</w:t>
      </w:r>
      <w:r w:rsidR="00513222">
        <w:rPr>
          <w:rFonts w:hint="eastAsia"/>
        </w:rPr>
        <w:t>Volume</w:t>
      </w:r>
      <w:r w:rsidR="00513222">
        <w:rPr>
          <w:rFonts w:hint="eastAsia"/>
        </w:rPr>
        <w:t>成交量</w:t>
      </w:r>
    </w:p>
    <w:p w14:paraId="5F963E59" w14:textId="0A1FD57D" w:rsidR="00025C86" w:rsidRDefault="00025C86" w:rsidP="00776B17">
      <w:pPr>
        <w:pStyle w:val="a"/>
      </w:pPr>
      <w:r w:rsidRPr="00025C86">
        <w:rPr>
          <w:rFonts w:hint="eastAsia"/>
        </w:rPr>
        <w:t>市盈率（</w:t>
      </w:r>
      <w:r w:rsidRPr="00025C86">
        <w:rPr>
          <w:rFonts w:hint="eastAsia"/>
        </w:rPr>
        <w:t>Price Earnings Ratio</w:t>
      </w:r>
      <w:r w:rsidRPr="00025C86">
        <w:rPr>
          <w:rFonts w:hint="eastAsia"/>
        </w:rPr>
        <w:t>，简称</w:t>
      </w:r>
      <w:r w:rsidRPr="00025C86">
        <w:rPr>
          <w:rFonts w:hint="eastAsia"/>
        </w:rPr>
        <w:t>P/E</w:t>
      </w:r>
      <w:r w:rsidRPr="00025C86">
        <w:rPr>
          <w:rFonts w:hint="eastAsia"/>
        </w:rPr>
        <w:t>或</w:t>
      </w:r>
      <w:r w:rsidRPr="00025C86">
        <w:rPr>
          <w:rFonts w:hint="eastAsia"/>
        </w:rPr>
        <w:t>PER</w:t>
      </w:r>
      <w:r w:rsidRPr="00025C86">
        <w:rPr>
          <w:rFonts w:hint="eastAsia"/>
        </w:rPr>
        <w:t>），也称“本益比”、“股价收益比率”或“市价盈利比率（简称市盈率）”。市盈率是指股票价格除以每股收益</w:t>
      </w:r>
      <w:r w:rsidRPr="00025C86">
        <w:rPr>
          <w:rFonts w:hint="eastAsia"/>
        </w:rPr>
        <w:t>(</w:t>
      </w:r>
      <w:r w:rsidRPr="00025C86">
        <w:rPr>
          <w:rFonts w:hint="eastAsia"/>
        </w:rPr>
        <w:t>每股收益</w:t>
      </w:r>
      <w:r w:rsidRPr="00025C86">
        <w:rPr>
          <w:rFonts w:hint="eastAsia"/>
        </w:rPr>
        <w:t>,EPS)</w:t>
      </w:r>
      <w:r w:rsidRPr="00025C86">
        <w:rPr>
          <w:rFonts w:hint="eastAsia"/>
        </w:rPr>
        <w:t>的比率。或以公司市值除以年度股东应占溢利。</w:t>
      </w:r>
    </w:p>
    <w:p w14:paraId="024DD476" w14:textId="7C6A1762" w:rsidR="005B3546" w:rsidRDefault="005B3546" w:rsidP="00776B17">
      <w:pPr>
        <w:pStyle w:val="a"/>
      </w:pPr>
      <w:r>
        <w:rPr>
          <w:rFonts w:hint="eastAsia"/>
        </w:rPr>
        <w:t>A</w:t>
      </w:r>
      <w:r>
        <w:t>sset Identifiers(S</w:t>
      </w:r>
      <w:r>
        <w:rPr>
          <w:rFonts w:hint="eastAsia"/>
        </w:rPr>
        <w:t>ecurity</w:t>
      </w:r>
      <w:r>
        <w:t xml:space="preserve"> C</w:t>
      </w:r>
      <w:r>
        <w:rPr>
          <w:rFonts w:hint="eastAsia"/>
        </w:rPr>
        <w:t>ode</w:t>
      </w:r>
      <w:r>
        <w:t>)</w:t>
      </w:r>
    </w:p>
    <w:p w14:paraId="0D10003E" w14:textId="77777777" w:rsidR="00D61667" w:rsidRDefault="00D61667" w:rsidP="00D61667">
      <w:pPr>
        <w:pStyle w:val="a"/>
        <w:numPr>
          <w:ilvl w:val="0"/>
          <w:numId w:val="0"/>
        </w:numPr>
        <w:ind w:left="432"/>
      </w:pPr>
    </w:p>
    <w:p w14:paraId="66B9749E" w14:textId="77777777" w:rsidR="002F22AD" w:rsidRDefault="00622FF8" w:rsidP="00197498">
      <w:pPr>
        <w:pStyle w:val="a"/>
      </w:pPr>
      <w:r>
        <w:rPr>
          <w:rFonts w:hint="eastAsia"/>
        </w:rPr>
        <w:lastRenderedPageBreak/>
        <w:t>命令（</w:t>
      </w:r>
      <w:r>
        <w:rPr>
          <w:rFonts w:hint="eastAsia"/>
        </w:rPr>
        <w:t>Order</w:t>
      </w:r>
      <w:r>
        <w:rPr>
          <w:rFonts w:hint="eastAsia"/>
        </w:rPr>
        <w:t>）类型：</w:t>
      </w:r>
    </w:p>
    <w:p w14:paraId="327B7610" w14:textId="77777777" w:rsidR="002F22AD" w:rsidRDefault="00C45660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控制风险（</w:t>
      </w:r>
      <w:r>
        <w:rPr>
          <w:rFonts w:hint="eastAsia"/>
        </w:rPr>
        <w:t>stop</w:t>
      </w:r>
      <w:r>
        <w:rPr>
          <w:rFonts w:hint="eastAsia"/>
        </w:rPr>
        <w:t>止损，股票到了某一个价格</w:t>
      </w:r>
      <w:r w:rsidR="00783F91">
        <w:rPr>
          <w:rFonts w:hint="eastAsia"/>
        </w:rPr>
        <w:t>就</w:t>
      </w:r>
      <w:r>
        <w:rPr>
          <w:rFonts w:hint="eastAsia"/>
        </w:rPr>
        <w:t>卖掉；</w:t>
      </w:r>
      <w:r>
        <w:rPr>
          <w:rFonts w:hint="eastAsia"/>
        </w:rPr>
        <w:t>basket</w:t>
      </w:r>
      <w:r>
        <w:rPr>
          <w:rFonts w:hint="eastAsia"/>
        </w:rPr>
        <w:t>一下子买很多股票</w:t>
      </w:r>
      <w:r w:rsidR="00C17DAA">
        <w:rPr>
          <w:rFonts w:hint="eastAsia"/>
        </w:rPr>
        <w:t>；</w:t>
      </w:r>
      <w:r w:rsidR="00C17DAA">
        <w:rPr>
          <w:rFonts w:hint="eastAsia"/>
        </w:rPr>
        <w:t>stop</w:t>
      </w:r>
      <w:r w:rsidR="00C17DAA">
        <w:t xml:space="preserve"> </w:t>
      </w:r>
      <w:r w:rsidR="00C17DAA">
        <w:rPr>
          <w:rFonts w:hint="eastAsia"/>
        </w:rPr>
        <w:t>limit</w:t>
      </w:r>
      <w:r w:rsidR="00C17DAA">
        <w:rPr>
          <w:rFonts w:hint="eastAsia"/>
        </w:rPr>
        <w:t>超过某个价格就停止买</w:t>
      </w:r>
      <w:r>
        <w:rPr>
          <w:rFonts w:hint="eastAsia"/>
        </w:rPr>
        <w:t>）</w:t>
      </w:r>
    </w:p>
    <w:p w14:paraId="51B8CD5B" w14:textId="77777777" w:rsidR="002F22AD" w:rsidRDefault="0000696C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执行速度（</w:t>
      </w:r>
      <w:r w:rsidRPr="00A62DBE">
        <w:rPr>
          <w:rFonts w:hint="eastAsia"/>
          <w:b/>
          <w:bCs/>
        </w:rPr>
        <w:t>Market</w:t>
      </w:r>
      <w:r w:rsidRPr="00A62DBE">
        <w:rPr>
          <w:rFonts w:hint="eastAsia"/>
          <w:b/>
          <w:bCs/>
        </w:rPr>
        <w:t>市价委托</w:t>
      </w:r>
      <w:r>
        <w:rPr>
          <w:rFonts w:hint="eastAsia"/>
        </w:rPr>
        <w:t>，匹配卖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的价格</w:t>
      </w:r>
      <w:r w:rsidR="00FD01E2">
        <w:rPr>
          <w:rFonts w:hint="eastAsia"/>
        </w:rPr>
        <w:t>，买的快</w:t>
      </w:r>
      <w:r w:rsidR="00A62DBE">
        <w:rPr>
          <w:rFonts w:hint="eastAsia"/>
        </w:rPr>
        <w:t>；</w:t>
      </w:r>
      <w:r w:rsidR="00A62DBE">
        <w:rPr>
          <w:rFonts w:hint="eastAsia"/>
        </w:rPr>
        <w:t>Market</w:t>
      </w:r>
      <w:r w:rsidR="00A62DBE">
        <w:t xml:space="preserve"> </w:t>
      </w:r>
      <w:r w:rsidR="00A62DBE">
        <w:rPr>
          <w:rFonts w:hint="eastAsia"/>
        </w:rPr>
        <w:t>if</w:t>
      </w:r>
      <w:r w:rsidR="00A62DBE">
        <w:t xml:space="preserve"> T</w:t>
      </w:r>
      <w:r w:rsidR="00A62DBE">
        <w:rPr>
          <w:rFonts w:hint="eastAsia"/>
        </w:rPr>
        <w:t>ouched</w:t>
      </w:r>
      <w:r w:rsidR="00A62DBE">
        <w:rPr>
          <w:rFonts w:hint="eastAsia"/>
        </w:rPr>
        <w:t>到某一个价格再市价委托；</w:t>
      </w:r>
      <w:r w:rsidR="00A62DBE">
        <w:t>M</w:t>
      </w:r>
      <w:r w:rsidR="00A62DBE">
        <w:rPr>
          <w:rFonts w:hint="eastAsia"/>
        </w:rPr>
        <w:t>arket</w:t>
      </w:r>
      <w:r w:rsidR="00A62DBE">
        <w:t xml:space="preserve"> </w:t>
      </w:r>
      <w:r w:rsidR="00A62DBE">
        <w:rPr>
          <w:rFonts w:hint="eastAsia"/>
        </w:rPr>
        <w:t>on</w:t>
      </w:r>
      <w:r w:rsidR="00A62DBE">
        <w:t xml:space="preserve"> </w:t>
      </w:r>
      <w:r w:rsidR="00A62DBE">
        <w:rPr>
          <w:rFonts w:hint="eastAsia"/>
        </w:rPr>
        <w:t>open/</w:t>
      </w:r>
      <w:r w:rsidR="00A62DBE">
        <w:t>close</w:t>
      </w:r>
      <w:r w:rsidR="00A62DBE">
        <w:rPr>
          <w:rFonts w:hint="eastAsia"/>
        </w:rPr>
        <w:t>）</w:t>
      </w:r>
    </w:p>
    <w:p w14:paraId="2B37B238" w14:textId="77777777" w:rsidR="002F22AD" w:rsidRDefault="00197498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限价委托（</w:t>
      </w:r>
      <w:r w:rsidRPr="00197498">
        <w:rPr>
          <w:b/>
          <w:lang w:val="en-US"/>
        </w:rPr>
        <w:t>Limit</w:t>
      </w:r>
      <w:r>
        <w:rPr>
          <w:rFonts w:hint="eastAsia"/>
          <w:lang w:val="en-US"/>
        </w:rPr>
        <w:t>，高于某个价格才卖</w:t>
      </w:r>
      <w:r w:rsidR="00F5038D">
        <w:rPr>
          <w:rFonts w:hint="eastAsia"/>
          <w:lang w:val="en-US"/>
        </w:rPr>
        <w:t>，低于某个价格才买</w:t>
      </w:r>
      <w:r>
        <w:rPr>
          <w:rFonts w:hint="eastAsia"/>
        </w:rPr>
        <w:t>）</w:t>
      </w:r>
    </w:p>
    <w:p w14:paraId="4209ADD0" w14:textId="39E604E5" w:rsidR="00FE15B3" w:rsidRDefault="003655B6" w:rsidP="00D62E77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谨慎（</w:t>
      </w:r>
      <w:r w:rsidRPr="003655B6">
        <w:rPr>
          <w:b/>
          <w:lang w:val="en-US"/>
        </w:rPr>
        <w:t>Discretionary</w:t>
      </w:r>
      <w:r w:rsidR="00A60B35" w:rsidRPr="00A60B35">
        <w:rPr>
          <w:rFonts w:hint="eastAsia"/>
          <w:lang w:val="en-US"/>
        </w:rPr>
        <w:t>全权委托</w:t>
      </w:r>
      <w:r>
        <w:rPr>
          <w:rFonts w:hint="eastAsia"/>
          <w:lang w:val="en-US"/>
        </w:rPr>
        <w:t>，</w:t>
      </w:r>
      <w:r w:rsidRPr="00A60B35">
        <w:rPr>
          <w:rFonts w:hint="eastAsia"/>
          <w:b/>
          <w:lang w:val="en-US"/>
        </w:rPr>
        <w:t>hidden</w:t>
      </w:r>
      <w:r>
        <w:rPr>
          <w:rFonts w:hint="eastAsia"/>
          <w:lang w:val="en-US"/>
        </w:rPr>
        <w:t>：大单买卖看不到</w:t>
      </w:r>
      <w:r w:rsidR="00851075">
        <w:rPr>
          <w:rFonts w:hint="eastAsia"/>
          <w:lang w:val="en-US"/>
        </w:rPr>
        <w:t>，</w:t>
      </w:r>
      <w:r w:rsidR="00851075" w:rsidRPr="00851075">
        <w:rPr>
          <w:rFonts w:hint="eastAsia"/>
          <w:b/>
          <w:lang w:val="en-US"/>
        </w:rPr>
        <w:t>Iceberg</w:t>
      </w:r>
      <w:r w:rsidR="00851075">
        <w:rPr>
          <w:rFonts w:hint="eastAsia"/>
          <w:lang w:val="en-US"/>
        </w:rPr>
        <w:t>：查到一部分的买卖</w:t>
      </w:r>
      <w:r>
        <w:rPr>
          <w:rFonts w:hint="eastAsia"/>
        </w:rPr>
        <w:t>）</w:t>
      </w:r>
    </w:p>
    <w:p w14:paraId="48568BC6" w14:textId="77777777" w:rsidR="00D61667" w:rsidRDefault="00D61667" w:rsidP="00D61667">
      <w:pPr>
        <w:pStyle w:val="a"/>
        <w:numPr>
          <w:ilvl w:val="0"/>
          <w:numId w:val="0"/>
        </w:numPr>
        <w:ind w:left="432" w:hanging="432"/>
      </w:pPr>
    </w:p>
    <w:p w14:paraId="3933FCE1" w14:textId="541EF862" w:rsidR="00D61667" w:rsidRDefault="00D61667" w:rsidP="00197498">
      <w:pPr>
        <w:pStyle w:val="a"/>
      </w:pPr>
      <w:r>
        <w:rPr>
          <w:rFonts w:hint="eastAsia"/>
        </w:rPr>
        <w:t>Analyzing</w:t>
      </w:r>
      <w:r>
        <w:t xml:space="preserve"> </w:t>
      </w:r>
      <w:r>
        <w:rPr>
          <w:rFonts w:hint="eastAsia"/>
        </w:rPr>
        <w:t>Stocks</w:t>
      </w:r>
      <w:r>
        <w:rPr>
          <w:rFonts w:hint="eastAsia"/>
        </w:rPr>
        <w:t>股票分析：</w:t>
      </w:r>
    </w:p>
    <w:p w14:paraId="116713E3" w14:textId="77777777" w:rsidR="00E97CD9" w:rsidRPr="00E97CD9" w:rsidRDefault="000C52EF" w:rsidP="00197498">
      <w:pPr>
        <w:pStyle w:val="a"/>
      </w:pPr>
      <w:r>
        <w:rPr>
          <w:rFonts w:hint="eastAsia"/>
        </w:rPr>
        <w:t>Price</w:t>
      </w:r>
      <w:r>
        <w:t xml:space="preserve"> </w:t>
      </w:r>
      <w:r>
        <w:rPr>
          <w:lang w:val="en-US"/>
        </w:rPr>
        <w:t>changing</w:t>
      </w:r>
      <w:r>
        <w:rPr>
          <w:rFonts w:hint="eastAsia"/>
          <w:lang w:val="en-US"/>
        </w:rPr>
        <w:t>：</w:t>
      </w:r>
    </w:p>
    <w:p w14:paraId="432BA51D" w14:textId="208E628A" w:rsidR="00D61667" w:rsidRPr="00E97CD9" w:rsidRDefault="00046291" w:rsidP="00E97CD9">
      <w:pPr>
        <w:pStyle w:val="a"/>
        <w:numPr>
          <w:ilvl w:val="0"/>
          <w:numId w:val="0"/>
        </w:numPr>
        <w:ind w:left="432"/>
      </w:pPr>
      <w:r>
        <w:rPr>
          <w:rFonts w:hint="eastAsia"/>
          <w:lang w:val="en-US"/>
        </w:rPr>
        <w:t>变动因素</w:t>
      </w:r>
      <w:r w:rsidR="00E97CD9">
        <w:rPr>
          <w:rFonts w:hint="eastAsia"/>
          <w:lang w:val="en-US"/>
        </w:rPr>
        <w:t>：</w:t>
      </w:r>
      <w:r w:rsidR="000C52EF">
        <w:rPr>
          <w:rFonts w:hint="eastAsia"/>
          <w:lang w:val="en-US"/>
        </w:rPr>
        <w:t>s</w:t>
      </w:r>
      <w:r w:rsidR="000C52EF">
        <w:rPr>
          <w:lang w:val="en-US"/>
        </w:rPr>
        <w:t>upply and demand</w:t>
      </w:r>
      <w:r w:rsidR="000C52EF">
        <w:rPr>
          <w:rFonts w:hint="eastAsia"/>
          <w:lang w:val="en-US"/>
        </w:rPr>
        <w:t>供给需求</w:t>
      </w:r>
    </w:p>
    <w:p w14:paraId="6C5C008F" w14:textId="745952B1" w:rsidR="00E97CD9" w:rsidRDefault="00E97CD9" w:rsidP="00E97CD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本质原因：</w:t>
      </w:r>
      <w:r>
        <w:rPr>
          <w:rFonts w:hint="eastAsia"/>
        </w:rPr>
        <w:t>earnings</w:t>
      </w:r>
      <w:r w:rsidR="003310A0">
        <w:rPr>
          <w:rFonts w:hint="eastAsia"/>
        </w:rPr>
        <w:t>公司</w:t>
      </w:r>
      <w:r w:rsidR="009C4457">
        <w:rPr>
          <w:rFonts w:hint="eastAsia"/>
        </w:rPr>
        <w:t>创造收入的能力</w:t>
      </w:r>
    </w:p>
    <w:p w14:paraId="16BE30A4" w14:textId="14B3A817" w:rsidR="0019557A" w:rsidRDefault="00C70416" w:rsidP="0019557A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短期测不准</w:t>
      </w:r>
    </w:p>
    <w:p w14:paraId="50F300A6" w14:textId="33353D3F" w:rsidR="0019557A" w:rsidRPr="0019557A" w:rsidRDefault="0019557A" w:rsidP="0019557A">
      <w:pPr>
        <w:pStyle w:val="a"/>
      </w:pPr>
      <w:r>
        <w:t>Stock Investment features</w:t>
      </w:r>
      <w:r>
        <w:rPr>
          <w:rFonts w:hint="eastAsia"/>
          <w:lang w:val="en-US"/>
        </w:rPr>
        <w:t>：</w:t>
      </w:r>
    </w:p>
    <w:p w14:paraId="1C7B5A1A" w14:textId="29FE21A9" w:rsidR="0019557A" w:rsidRDefault="0019557A" w:rsidP="0019557A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term</w:t>
      </w:r>
      <w:r w:rsidR="004D6B66">
        <w:rPr>
          <w:rFonts w:hint="eastAsia"/>
        </w:rPr>
        <w:t>投多久</w:t>
      </w:r>
    </w:p>
    <w:p w14:paraId="328E5171" w14:textId="713C722D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investing</w:t>
      </w:r>
      <w:r>
        <w:t xml:space="preserve"> </w:t>
      </w:r>
      <w:r>
        <w:rPr>
          <w:rFonts w:hint="eastAsia"/>
        </w:rPr>
        <w:t>goal</w:t>
      </w:r>
      <w:r>
        <w:t xml:space="preserve"> </w:t>
      </w:r>
      <w:r>
        <w:rPr>
          <w:lang w:val="en-US"/>
        </w:rPr>
        <w:t>and self-acceptance of risk</w:t>
      </w:r>
      <w:r w:rsidR="00B973AA">
        <w:rPr>
          <w:rFonts w:hint="eastAsia"/>
          <w:lang w:val="en-US"/>
        </w:rPr>
        <w:t>清楚的投资目标（要赚多少钱）</w:t>
      </w:r>
    </w:p>
    <w:p w14:paraId="35F72734" w14:textId="2470DA22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>mphasize the risk control and have accurate risk budget</w:t>
      </w:r>
      <w:r w:rsidR="00787676">
        <w:rPr>
          <w:rFonts w:hint="eastAsia"/>
          <w:lang w:val="en-US"/>
        </w:rPr>
        <w:t>风险控制</w:t>
      </w:r>
    </w:p>
    <w:p w14:paraId="0FEDABBE" w14:textId="19FCE59B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ake eyes on the who</w:t>
      </w:r>
      <w:r w:rsidR="008B2A7F">
        <w:rPr>
          <w:rFonts w:hint="eastAsia"/>
          <w:lang w:val="en-US"/>
        </w:rPr>
        <w:t>l</w:t>
      </w:r>
      <w:r>
        <w:rPr>
          <w:lang w:val="en-US"/>
        </w:rPr>
        <w:t>e portfolio management</w:t>
      </w:r>
      <w:r w:rsidR="003A19CE">
        <w:rPr>
          <w:rFonts w:hint="eastAsia"/>
          <w:lang w:val="en-US"/>
        </w:rPr>
        <w:t>投资</w:t>
      </w:r>
      <w:r w:rsidR="00BC27D9">
        <w:rPr>
          <w:rFonts w:hint="eastAsia"/>
          <w:lang w:val="en-US"/>
        </w:rPr>
        <w:t>组合</w:t>
      </w:r>
    </w:p>
    <w:p w14:paraId="3A81CE11" w14:textId="237D2053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arge orders to affect the whole market</w:t>
      </w:r>
    </w:p>
    <w:p w14:paraId="4A0C4E77" w14:textId="5BF69506" w:rsidR="002E344D" w:rsidRPr="002E344D" w:rsidRDefault="002E344D" w:rsidP="002E344D">
      <w:pPr>
        <w:pStyle w:val="a"/>
      </w:pPr>
      <w:r>
        <w:rPr>
          <w:rFonts w:hint="eastAsia"/>
          <w:lang w:val="en-US"/>
        </w:rPr>
        <w:t>Two</w:t>
      </w:r>
      <w:r>
        <w:rPr>
          <w:lang w:val="en-US"/>
        </w:rPr>
        <w:t xml:space="preserve"> Analysis Models</w:t>
      </w:r>
      <w:r>
        <w:rPr>
          <w:rFonts w:hint="eastAsia"/>
          <w:lang w:val="en-US"/>
        </w:rPr>
        <w:t>：</w:t>
      </w:r>
    </w:p>
    <w:p w14:paraId="1DBFEBD0" w14:textId="6AC8C4FF" w:rsidR="002E344D" w:rsidRDefault="00F75BA4" w:rsidP="0023713C">
      <w:pPr>
        <w:pStyle w:val="a"/>
        <w:numPr>
          <w:ilvl w:val="0"/>
          <w:numId w:val="0"/>
        </w:numPr>
        <w:ind w:left="432"/>
      </w:pPr>
      <w:r>
        <w:t>1.</w:t>
      </w:r>
      <w:r w:rsidR="0023713C">
        <w:rPr>
          <w:rFonts w:hint="eastAsia"/>
        </w:rPr>
        <w:t>F</w:t>
      </w:r>
      <w:r w:rsidR="0023713C">
        <w:t>undamental Analysis(Buying a Business)</w:t>
      </w:r>
      <w:r w:rsidR="00367D4B">
        <w:rPr>
          <w:rFonts w:hint="eastAsia"/>
        </w:rPr>
        <w:t>基本面分析</w:t>
      </w:r>
      <w:r w:rsidR="00C94BA5">
        <w:rPr>
          <w:rFonts w:hint="eastAsia"/>
        </w:rPr>
        <w:t>，找到价值</w:t>
      </w:r>
    </w:p>
    <w:p w14:paraId="167665FA" w14:textId="0DAA3225" w:rsidR="00CC4140" w:rsidRDefault="00CC4140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t xml:space="preserve">       </w:t>
      </w:r>
      <w:r>
        <w:rPr>
          <w:lang w:val="en-US"/>
        </w:rPr>
        <w:t>Company’s History and Current Status</w:t>
      </w:r>
    </w:p>
    <w:p w14:paraId="670A4812" w14:textId="473CF9DD" w:rsidR="00DA6E0A" w:rsidRDefault="00DA6E0A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Earning </w:t>
      </w:r>
      <w:r>
        <w:rPr>
          <w:rFonts w:hint="eastAsia"/>
          <w:lang w:val="en-US"/>
        </w:rPr>
        <w:t>收入</w:t>
      </w:r>
    </w:p>
    <w:p w14:paraId="094A62DD" w14:textId="60E20E06" w:rsidR="00DA6E0A" w:rsidRDefault="00DA6E0A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C05F3">
        <w:rPr>
          <w:lang w:val="en-US"/>
        </w:rPr>
        <w:t>Sales</w:t>
      </w:r>
      <w:r w:rsidR="008C05F3">
        <w:rPr>
          <w:rFonts w:hint="eastAsia"/>
          <w:lang w:val="en-US"/>
        </w:rPr>
        <w:t>销售</w:t>
      </w:r>
    </w:p>
    <w:p w14:paraId="5B40ED9F" w14:textId="1B4FF0DA" w:rsidR="00E73ADD" w:rsidRDefault="00E73ADD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Management</w:t>
      </w:r>
      <w:r>
        <w:rPr>
          <w:rFonts w:hint="eastAsia"/>
          <w:lang w:val="en-US"/>
        </w:rPr>
        <w:t>管理层</w:t>
      </w:r>
    </w:p>
    <w:p w14:paraId="64D7969D" w14:textId="745E47C9" w:rsidR="00E73ADD" w:rsidRDefault="00E73ADD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Gover</w:t>
      </w:r>
      <w:r w:rsidR="00C478B1">
        <w:rPr>
          <w:lang w:val="en-US"/>
        </w:rPr>
        <w:t>nance</w:t>
      </w:r>
    </w:p>
    <w:p w14:paraId="5FF4EA25" w14:textId="18581AEF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Balance Sheet/Income Statement/Cash-flow Statement</w:t>
      </w:r>
    </w:p>
    <w:p w14:paraId="070DF568" w14:textId="20E199D0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Strength of Products in Marketplace</w:t>
      </w:r>
    </w:p>
    <w:p w14:paraId="6EDC33C7" w14:textId="74765CFA" w:rsidR="00CC4140" w:rsidRDefault="00CC4140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  <w:t xml:space="preserve">   Industry Status</w:t>
      </w:r>
    </w:p>
    <w:p w14:paraId="7BD9D874" w14:textId="1C09C972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Market Shares</w:t>
      </w:r>
    </w:p>
    <w:p w14:paraId="3E81DF59" w14:textId="42F0AF71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Industry Growth</w:t>
      </w:r>
    </w:p>
    <w:p w14:paraId="26876B7A" w14:textId="127B9B72" w:rsidR="00C478B1" w:rsidRDefault="00C478B1" w:rsidP="0023713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14:paraId="4DC9EDDB" w14:textId="77777777" w:rsidR="00A27239" w:rsidRDefault="00A27239" w:rsidP="007C501B">
      <w:pPr>
        <w:pStyle w:val="a"/>
        <w:numPr>
          <w:ilvl w:val="0"/>
          <w:numId w:val="0"/>
        </w:numPr>
        <w:ind w:left="432" w:firstLineChars="150" w:firstLine="450"/>
        <w:rPr>
          <w:lang w:val="en-US"/>
        </w:rPr>
      </w:pPr>
      <w:r>
        <w:rPr>
          <w:lang w:val="en-US"/>
        </w:rPr>
        <w:t>PB(Price/Book Ratio)</w:t>
      </w:r>
    </w:p>
    <w:p w14:paraId="56B6D3AF" w14:textId="59748C9B" w:rsidR="00A27239" w:rsidRDefault="00A27239" w:rsidP="00A27239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C501B">
        <w:rPr>
          <w:lang w:val="en-US"/>
        </w:rPr>
        <w:t xml:space="preserve">  </w:t>
      </w:r>
      <w:r>
        <w:rPr>
          <w:lang w:val="en-US"/>
        </w:rPr>
        <w:t>PE(Price/Earning Ratio)</w:t>
      </w:r>
    </w:p>
    <w:p w14:paraId="3EE3B458" w14:textId="0E5FAF57" w:rsidR="00A27239" w:rsidRDefault="00A27239" w:rsidP="00A27239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C501B">
        <w:rPr>
          <w:lang w:val="en-US"/>
        </w:rPr>
        <w:t xml:space="preserve">  </w:t>
      </w:r>
      <w:r>
        <w:rPr>
          <w:lang w:val="en-US"/>
        </w:rPr>
        <w:t>EPS(Earnings Per Share)</w:t>
      </w:r>
      <w:r>
        <w:rPr>
          <w:rFonts w:hint="eastAsia"/>
          <w:lang w:val="en-US"/>
        </w:rPr>
        <w:t>每一股份收益</w:t>
      </w:r>
    </w:p>
    <w:p w14:paraId="5EFE9546" w14:textId="77777777" w:rsidR="00A27239" w:rsidRDefault="00A27239" w:rsidP="008E3737">
      <w:pPr>
        <w:pStyle w:val="a"/>
        <w:numPr>
          <w:ilvl w:val="0"/>
          <w:numId w:val="0"/>
        </w:numPr>
        <w:ind w:leftChars="244" w:left="732" w:firstLineChars="50" w:firstLine="150"/>
        <w:rPr>
          <w:lang w:val="en-US"/>
        </w:rPr>
      </w:pPr>
      <w:r>
        <w:rPr>
          <w:rFonts w:hint="eastAsia"/>
          <w:lang w:val="en-US"/>
        </w:rPr>
        <w:t>Equity</w:t>
      </w:r>
      <w:r>
        <w:rPr>
          <w:lang w:val="en-US"/>
        </w:rPr>
        <w:t xml:space="preserve"> Pricing Models:</w:t>
      </w:r>
      <w:r>
        <w:rPr>
          <w:rFonts w:hint="eastAsia"/>
          <w:lang w:val="en-US"/>
        </w:rPr>
        <w:t>股票定价模型</w:t>
      </w:r>
    </w:p>
    <w:p w14:paraId="67B17AD0" w14:textId="77777777" w:rsidR="00A27239" w:rsidRDefault="00A27239" w:rsidP="00A27239">
      <w:pPr>
        <w:pStyle w:val="a"/>
        <w:numPr>
          <w:ilvl w:val="0"/>
          <w:numId w:val="0"/>
        </w:numPr>
        <w:ind w:leftChars="300" w:left="13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CAPM</w:t>
      </w:r>
      <w:r>
        <w:rPr>
          <w:rFonts w:hint="eastAsia"/>
          <w:lang w:val="en-US"/>
        </w:rPr>
        <w:t>资本资产定价模型</w:t>
      </w:r>
    </w:p>
    <w:p w14:paraId="1EC17C58" w14:textId="77777777" w:rsidR="00A27239" w:rsidRPr="00842C62" w:rsidRDefault="00A27239" w:rsidP="00A27239">
      <w:pPr>
        <w:pStyle w:val="a"/>
        <w:numPr>
          <w:ilvl w:val="0"/>
          <w:numId w:val="0"/>
        </w:numPr>
        <w:ind w:leftChars="300" w:left="13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APT</w:t>
      </w:r>
    </w:p>
    <w:p w14:paraId="1323C9BA" w14:textId="77777777" w:rsidR="00A27239" w:rsidRPr="00CC4140" w:rsidRDefault="00A27239" w:rsidP="007C501B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14:paraId="65A398A6" w14:textId="61C5BB93" w:rsidR="0023713C" w:rsidRPr="0019557A" w:rsidRDefault="00F75BA4" w:rsidP="0023713C">
      <w:pPr>
        <w:pStyle w:val="a"/>
        <w:numPr>
          <w:ilvl w:val="0"/>
          <w:numId w:val="0"/>
        </w:numPr>
        <w:ind w:left="432"/>
      </w:pPr>
      <w:r>
        <w:t>2.</w:t>
      </w:r>
      <w:r w:rsidR="0023713C">
        <w:t>Technical analysis(Buying the numbers)</w:t>
      </w:r>
      <w:r w:rsidR="00367D4B">
        <w:rPr>
          <w:rFonts w:hint="eastAsia"/>
        </w:rPr>
        <w:t>技术分析</w:t>
      </w:r>
      <w:r w:rsidR="00DE44A9">
        <w:rPr>
          <w:rFonts w:hint="eastAsia"/>
        </w:rPr>
        <w:t>，看指标</w:t>
      </w:r>
    </w:p>
    <w:p w14:paraId="766F0567" w14:textId="12D160E7" w:rsidR="00842C62" w:rsidRDefault="00C478B1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</w:t>
      </w:r>
      <w:r w:rsidR="00A27239">
        <w:rPr>
          <w:lang w:val="en-US"/>
        </w:rPr>
        <w:t>Principle:</w:t>
      </w:r>
    </w:p>
    <w:p w14:paraId="2A079C83" w14:textId="59752697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Price Discounts Everything </w:t>
      </w:r>
      <w:r>
        <w:rPr>
          <w:rFonts w:hint="eastAsia"/>
          <w:lang w:val="en-US"/>
        </w:rPr>
        <w:t>价格反映一切</w:t>
      </w:r>
    </w:p>
    <w:p w14:paraId="7E564432" w14:textId="18919687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Prices move in trends</w:t>
      </w:r>
      <w:r>
        <w:rPr>
          <w:rFonts w:hint="eastAsia"/>
          <w:lang w:val="en-US"/>
        </w:rPr>
        <w:t>价格变动是有趋势的，趋势一旦形成不太容易改变</w:t>
      </w:r>
    </w:p>
    <w:p w14:paraId="0A16F1C0" w14:textId="4095B448" w:rsidR="00A27239" w:rsidRDefault="00A27239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History repeats </w:t>
      </w:r>
      <w:r>
        <w:rPr>
          <w:rFonts w:hint="eastAsia"/>
          <w:lang w:val="en-US"/>
        </w:rPr>
        <w:t>itself</w:t>
      </w:r>
      <w:r>
        <w:rPr>
          <w:rFonts w:hint="eastAsia"/>
          <w:lang w:val="en-US"/>
        </w:rPr>
        <w:t>历史会重演</w:t>
      </w:r>
    </w:p>
    <w:p w14:paraId="5C5DD532" w14:textId="5288CD44" w:rsidR="00893D0C" w:rsidRDefault="00A27239" w:rsidP="00C406B7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</w:t>
      </w:r>
      <w:r>
        <w:rPr>
          <w:rFonts w:hint="eastAsia"/>
          <w:lang w:val="en-US"/>
        </w:rPr>
        <w:t>Trend</w:t>
      </w:r>
      <w:r>
        <w:rPr>
          <w:lang w:val="en-US"/>
        </w:rPr>
        <w:t xml:space="preserve"> Defintion</w:t>
      </w:r>
      <w:r>
        <w:rPr>
          <w:rFonts w:hint="eastAsia"/>
          <w:lang w:val="en-US"/>
        </w:rPr>
        <w:t>趋势</w:t>
      </w:r>
      <w:r w:rsidR="00C406B7">
        <w:rPr>
          <w:rFonts w:hint="eastAsia"/>
          <w:lang w:val="en-US"/>
        </w:rPr>
        <w:t>，</w:t>
      </w:r>
      <w:r w:rsidR="00893D0C">
        <w:rPr>
          <w:rFonts w:hint="eastAsia"/>
          <w:lang w:val="en-US"/>
        </w:rPr>
        <w:t>短期趋势很难看出来，看出来也没用</w:t>
      </w:r>
    </w:p>
    <w:p w14:paraId="6983B92B" w14:textId="3019E89D" w:rsidR="00893D0C" w:rsidRDefault="00893D0C" w:rsidP="00A27239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="007C501B">
        <w:rPr>
          <w:lang w:val="en-US"/>
        </w:rPr>
        <w:t xml:space="preserve">   Volume is important</w:t>
      </w:r>
      <w:r w:rsidR="007C501B">
        <w:rPr>
          <w:rFonts w:hint="eastAsia"/>
          <w:lang w:val="en-US"/>
        </w:rPr>
        <w:t xml:space="preserve"> </w:t>
      </w:r>
      <w:r w:rsidR="007C501B">
        <w:rPr>
          <w:rFonts w:hint="eastAsia"/>
          <w:lang w:val="en-US"/>
        </w:rPr>
        <w:t>成交量</w:t>
      </w:r>
      <w:r w:rsidR="0093720D">
        <w:rPr>
          <w:rFonts w:hint="eastAsia"/>
          <w:lang w:val="en-US"/>
        </w:rPr>
        <w:t>很重要</w:t>
      </w:r>
    </w:p>
    <w:p w14:paraId="4B442AD5" w14:textId="476C9DED" w:rsidR="0019557A" w:rsidRDefault="0019557A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2CF36657" w14:textId="10A9D7E6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5ECC402F" w14:textId="5CC73CAA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626F2DAE" w14:textId="5E3869F0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35451473" w14:textId="362E47B6" w:rsidR="003F0D8B" w:rsidRDefault="003F0D8B" w:rsidP="0019557A">
      <w:pPr>
        <w:pStyle w:val="a"/>
        <w:numPr>
          <w:ilvl w:val="0"/>
          <w:numId w:val="0"/>
        </w:numPr>
        <w:ind w:left="432"/>
        <w:rPr>
          <w:lang w:val="en-US"/>
        </w:rPr>
      </w:pPr>
    </w:p>
    <w:p w14:paraId="4C138B39" w14:textId="3706539C" w:rsidR="003F0D8B" w:rsidRDefault="003F0D8B" w:rsidP="003F0D8B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债券</w:t>
      </w:r>
    </w:p>
    <w:p w14:paraId="08C259CC" w14:textId="56018D80" w:rsidR="003F0D8B" w:rsidRDefault="003F0D8B" w:rsidP="003F0D8B">
      <w:pPr>
        <w:rPr>
          <w:lang w:val="en-US"/>
        </w:rPr>
      </w:pPr>
      <w:r>
        <w:rPr>
          <w:lang w:val="en-US"/>
        </w:rPr>
        <w:t>B</w:t>
      </w:r>
      <w:r>
        <w:rPr>
          <w:rFonts w:hint="eastAsia"/>
          <w:lang w:val="en-US"/>
        </w:rPr>
        <w:t>ond</w:t>
      </w:r>
      <w:r>
        <w:rPr>
          <w:lang w:val="en-US"/>
        </w:rPr>
        <w:t xml:space="preserve"> </w:t>
      </w:r>
    </w:p>
    <w:p w14:paraId="149E5832" w14:textId="60D14332" w:rsidR="00FA3BA5" w:rsidRDefault="00FA3BA5" w:rsidP="003F0D8B">
      <w:pPr>
        <w:rPr>
          <w:lang w:val="en-US"/>
        </w:rPr>
      </w:pPr>
      <w:r>
        <w:rPr>
          <w:rFonts w:hint="eastAsia"/>
          <w:lang w:val="en-US"/>
        </w:rPr>
        <w:t>应该是一种标准化产品，要能够买卖交易</w:t>
      </w:r>
      <w:r w:rsidR="007C003A">
        <w:rPr>
          <w:rFonts w:hint="eastAsia"/>
          <w:lang w:val="en-US"/>
        </w:rPr>
        <w:t>，</w:t>
      </w:r>
      <w:r>
        <w:rPr>
          <w:rFonts w:hint="eastAsia"/>
          <w:lang w:val="en-US"/>
        </w:rPr>
        <w:t>跟股票一样。</w:t>
      </w:r>
    </w:p>
    <w:p w14:paraId="570BD07F" w14:textId="708BBCC0" w:rsidR="009F4CFE" w:rsidRDefault="009F4CFE" w:rsidP="0079185D">
      <w:pPr>
        <w:pStyle w:val="3"/>
        <w:rPr>
          <w:lang w:val="en-US"/>
        </w:rPr>
      </w:pPr>
      <w:r>
        <w:rPr>
          <w:rFonts w:hint="eastAsia"/>
          <w:lang w:val="en-US"/>
        </w:rPr>
        <w:t>债券的基本概念</w:t>
      </w:r>
    </w:p>
    <w:p w14:paraId="3BD4F867" w14:textId="0A88CAD8" w:rsidR="009F4CFE" w:rsidRPr="009F4CFE" w:rsidRDefault="009F4CFE" w:rsidP="009F4CFE">
      <w:pPr>
        <w:pStyle w:val="a"/>
        <w:rPr>
          <w:lang w:val="en-US"/>
        </w:rPr>
      </w:pPr>
      <w:r w:rsidRPr="009F4CFE">
        <w:rPr>
          <w:lang w:val="en-US"/>
        </w:rPr>
        <w:t>I</w:t>
      </w:r>
      <w:r w:rsidRPr="009F4CFE">
        <w:rPr>
          <w:rFonts w:hint="eastAsia"/>
          <w:lang w:val="en-US"/>
        </w:rPr>
        <w:t>ssue</w:t>
      </w:r>
      <w:r w:rsidRPr="009F4CFE">
        <w:rPr>
          <w:lang w:val="en-US"/>
        </w:rPr>
        <w:t xml:space="preserve"> </w:t>
      </w:r>
      <w:r w:rsidRPr="009F4CFE">
        <w:rPr>
          <w:rFonts w:hint="eastAsia"/>
          <w:lang w:val="en-US"/>
        </w:rPr>
        <w:t>name</w:t>
      </w:r>
      <w:r w:rsidRPr="009F4CFE">
        <w:rPr>
          <w:lang w:val="en-US"/>
        </w:rPr>
        <w:t xml:space="preserve"> </w:t>
      </w:r>
      <w:r w:rsidRPr="009F4CFE">
        <w:rPr>
          <w:rFonts w:hint="eastAsia"/>
          <w:lang w:val="en-US"/>
        </w:rPr>
        <w:t>谁发的</w:t>
      </w:r>
    </w:p>
    <w:p w14:paraId="3CDA6855" w14:textId="19A06B79" w:rsidR="009F4CFE" w:rsidRDefault="009F4CFE" w:rsidP="009F4CFE">
      <w:pPr>
        <w:pStyle w:val="a"/>
        <w:rPr>
          <w:lang w:val="en-US"/>
        </w:rPr>
      </w:pPr>
      <w:r w:rsidRPr="009F4CFE">
        <w:rPr>
          <w:lang w:val="en-US"/>
        </w:rPr>
        <w:t>R</w:t>
      </w:r>
      <w:r w:rsidRPr="009F4CFE">
        <w:rPr>
          <w:rFonts w:hint="eastAsia"/>
          <w:lang w:val="en-US"/>
        </w:rPr>
        <w:t>ating</w:t>
      </w:r>
      <w:r w:rsidRPr="009F4CFE">
        <w:rPr>
          <w:lang w:val="en-US"/>
        </w:rPr>
        <w:t xml:space="preserve"> </w:t>
      </w:r>
      <w:r w:rsidRPr="009F4CFE">
        <w:rPr>
          <w:rFonts w:hint="eastAsia"/>
          <w:lang w:val="en-US"/>
        </w:rPr>
        <w:t>代表信用程度</w:t>
      </w:r>
    </w:p>
    <w:p w14:paraId="3A47CFA2" w14:textId="2C8E9839" w:rsidR="009F4CFE" w:rsidRDefault="009F4CFE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债券一般都是机构在买，普通人买的是银行的理财产品</w:t>
      </w:r>
    </w:p>
    <w:p w14:paraId="2E5A6967" w14:textId="5CE804E5" w:rsidR="00997BA8" w:rsidRDefault="00997BA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all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provision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回购权利，发行方有权买回</w:t>
      </w:r>
    </w:p>
    <w:p w14:paraId="4C10ABFE" w14:textId="7FA8ADA5" w:rsidR="00997BA8" w:rsidRDefault="0085506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X</w:t>
      </w:r>
      <w:r>
        <w:rPr>
          <w:rFonts w:hint="eastAsia"/>
          <w:lang w:val="en-US"/>
        </w:rPr>
        <w:t>xx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provision</w:t>
      </w:r>
      <w:r w:rsidR="00997BA8">
        <w:rPr>
          <w:rFonts w:hint="eastAsia"/>
          <w:lang w:val="en-US"/>
        </w:rPr>
        <w:t xml:space="preserve"> </w:t>
      </w:r>
      <w:r w:rsidR="00997BA8">
        <w:rPr>
          <w:lang w:val="en-US"/>
        </w:rPr>
        <w:t xml:space="preserve">         </w:t>
      </w:r>
      <w:r>
        <w:rPr>
          <w:lang w:val="en-US"/>
        </w:rPr>
        <w:t xml:space="preserve"> </w:t>
      </w:r>
      <w:r w:rsidR="00997BA8">
        <w:rPr>
          <w:lang w:val="en-US"/>
        </w:rPr>
        <w:t xml:space="preserve">     </w:t>
      </w:r>
      <w:r w:rsidR="00997BA8">
        <w:rPr>
          <w:rFonts w:hint="eastAsia"/>
          <w:lang w:val="en-US"/>
        </w:rPr>
        <w:t>买方有权卖回</w:t>
      </w:r>
    </w:p>
    <w:p w14:paraId="75728FF5" w14:textId="28D5D508" w:rsidR="00997BA8" w:rsidRDefault="00997BA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Convertible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bond</w:t>
      </w:r>
      <w:r>
        <w:rPr>
          <w:rFonts w:hint="eastAsia"/>
          <w:lang w:val="en-US"/>
        </w:rPr>
        <w:t>可转债，可以转换为股票</w:t>
      </w:r>
    </w:p>
    <w:p w14:paraId="1C1F8841" w14:textId="6CA829C3" w:rsidR="00997BA8" w:rsidRDefault="00997BA8" w:rsidP="009F4CFE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Exchangeable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bond</w:t>
      </w:r>
      <w:r>
        <w:rPr>
          <w:rFonts w:hint="eastAsia"/>
          <w:lang w:val="en-US"/>
        </w:rPr>
        <w:t>可交换债，可以买别的公司的股票</w:t>
      </w:r>
    </w:p>
    <w:p w14:paraId="0A571355" w14:textId="1A634B6D" w:rsidR="0079185D" w:rsidRDefault="0079185D" w:rsidP="0079185D">
      <w:pPr>
        <w:pStyle w:val="3"/>
        <w:rPr>
          <w:lang w:val="en-US"/>
        </w:rPr>
      </w:pPr>
      <w:r>
        <w:rPr>
          <w:rFonts w:hint="eastAsia"/>
          <w:lang w:val="en-US"/>
        </w:rPr>
        <w:t>风险</w:t>
      </w:r>
    </w:p>
    <w:p w14:paraId="399C6D5F" w14:textId="797548D1" w:rsidR="0079185D" w:rsidRDefault="0079185D" w:rsidP="00D5552B">
      <w:pPr>
        <w:pStyle w:val="a"/>
        <w:rPr>
          <w:lang w:val="en-US"/>
        </w:rPr>
      </w:pPr>
      <w:r>
        <w:rPr>
          <w:rFonts w:hint="eastAsia"/>
          <w:lang w:val="en-US"/>
        </w:rPr>
        <w:t>Interest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risk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市场利率</w:t>
      </w:r>
      <w:r w:rsidR="00592064">
        <w:rPr>
          <w:rFonts w:hint="eastAsia"/>
          <w:lang w:val="en-US"/>
        </w:rPr>
        <w:t>变</w:t>
      </w:r>
      <w:r>
        <w:rPr>
          <w:rFonts w:hint="eastAsia"/>
          <w:lang w:val="en-US"/>
        </w:rPr>
        <w:t>高，债券收益反而低，因为发行债券利率一般固定</w:t>
      </w:r>
    </w:p>
    <w:p w14:paraId="6E515363" w14:textId="103475DB" w:rsidR="0079185D" w:rsidRDefault="0079185D" w:rsidP="00D5552B">
      <w:pPr>
        <w:pStyle w:val="a"/>
        <w:rPr>
          <w:lang w:val="en-US"/>
        </w:rPr>
      </w:pPr>
      <w:r>
        <w:rPr>
          <w:rFonts w:hint="eastAsia"/>
          <w:lang w:val="en-US"/>
        </w:rPr>
        <w:t>Credit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risk</w:t>
      </w:r>
      <w:r>
        <w:rPr>
          <w:lang w:val="en-US"/>
        </w:rPr>
        <w:t xml:space="preserve"> </w:t>
      </w:r>
      <w:r w:rsidR="008E71EE">
        <w:rPr>
          <w:lang w:val="en-US"/>
        </w:rPr>
        <w:t>1.</w:t>
      </w:r>
      <w:r w:rsidR="008E71EE">
        <w:rPr>
          <w:rFonts w:hint="eastAsia"/>
          <w:lang w:val="en-US"/>
        </w:rPr>
        <w:t>违约风险</w:t>
      </w:r>
      <w:r w:rsidR="008E71EE">
        <w:rPr>
          <w:rFonts w:hint="eastAsia"/>
          <w:lang w:val="en-US"/>
        </w:rPr>
        <w:t xml:space="preserve"> </w:t>
      </w:r>
      <w:r w:rsidR="002E015B">
        <w:rPr>
          <w:rFonts w:hint="eastAsia"/>
          <w:lang w:val="en-US"/>
        </w:rPr>
        <w:t>延期还债</w:t>
      </w:r>
      <w:r w:rsidR="00750E89">
        <w:rPr>
          <w:rFonts w:hint="eastAsia"/>
          <w:lang w:val="en-US"/>
        </w:rPr>
        <w:t>，钱贬值了</w:t>
      </w:r>
      <w:r w:rsidR="008E71EE">
        <w:rPr>
          <w:rFonts w:hint="eastAsia"/>
          <w:lang w:val="en-US"/>
        </w:rPr>
        <w:t xml:space="preserve"> </w:t>
      </w:r>
      <w:r w:rsidR="008E71EE">
        <w:rPr>
          <w:lang w:val="en-US"/>
        </w:rPr>
        <w:t>2.</w:t>
      </w:r>
      <w:r w:rsidR="008E71EE">
        <w:rPr>
          <w:rFonts w:hint="eastAsia"/>
          <w:lang w:val="en-US"/>
        </w:rPr>
        <w:t>评级风险</w:t>
      </w:r>
      <w:r w:rsidR="008E71EE">
        <w:rPr>
          <w:rFonts w:hint="eastAsia"/>
          <w:lang w:val="en-US"/>
        </w:rPr>
        <w:t xml:space="preserve"> </w:t>
      </w:r>
      <w:r w:rsidR="008E71EE">
        <w:rPr>
          <w:rFonts w:hint="eastAsia"/>
          <w:lang w:val="en-US"/>
        </w:rPr>
        <w:t>评级被调低</w:t>
      </w:r>
    </w:p>
    <w:p w14:paraId="0DA4E2BB" w14:textId="011841BC" w:rsidR="00D5552B" w:rsidRDefault="00D5552B" w:rsidP="00D5552B">
      <w:pPr>
        <w:pStyle w:val="a"/>
        <w:rPr>
          <w:lang w:val="en-US"/>
        </w:rPr>
      </w:pPr>
      <w:r>
        <w:rPr>
          <w:lang w:val="en-US"/>
        </w:rPr>
        <w:t>E</w:t>
      </w:r>
      <w:r>
        <w:rPr>
          <w:rFonts w:hint="eastAsia"/>
          <w:lang w:val="en-US"/>
        </w:rPr>
        <w:t>xchange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rate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risk</w:t>
      </w:r>
      <w:r>
        <w:rPr>
          <w:rFonts w:hint="eastAsia"/>
          <w:lang w:val="en-US"/>
        </w:rPr>
        <w:t>汇率风险</w:t>
      </w:r>
      <w:r w:rsidR="00B87FFB">
        <w:rPr>
          <w:lang w:val="en-US"/>
        </w:rPr>
        <w:t xml:space="preserve"> </w:t>
      </w:r>
      <w:r w:rsidR="00B87FFB">
        <w:rPr>
          <w:rFonts w:hint="eastAsia"/>
          <w:lang w:val="en-US"/>
        </w:rPr>
        <w:t>，</w:t>
      </w:r>
      <w:r w:rsidR="00B87FFB">
        <w:rPr>
          <w:rFonts w:hint="eastAsia"/>
          <w:lang w:val="en-US"/>
        </w:rPr>
        <w:t>rmb</w:t>
      </w:r>
      <w:r w:rsidR="00B87FFB">
        <w:rPr>
          <w:rFonts w:hint="eastAsia"/>
          <w:lang w:val="en-US"/>
        </w:rPr>
        <w:t>升值表示世界有很多钱换成</w:t>
      </w:r>
      <w:r w:rsidR="00B87FFB">
        <w:rPr>
          <w:rFonts w:hint="eastAsia"/>
          <w:lang w:val="en-US"/>
        </w:rPr>
        <w:t>rmb</w:t>
      </w:r>
      <w:r w:rsidR="00B87FFB">
        <w:rPr>
          <w:rFonts w:hint="eastAsia"/>
          <w:lang w:val="en-US"/>
        </w:rPr>
        <w:t>，但如果一直升值再换回美元的时候就很少了</w:t>
      </w:r>
    </w:p>
    <w:p w14:paraId="1A9E7BF3" w14:textId="77777777" w:rsidR="00F7330C" w:rsidRDefault="00F7330C" w:rsidP="00F7330C">
      <w:pPr>
        <w:pStyle w:val="a"/>
        <w:numPr>
          <w:ilvl w:val="0"/>
          <w:numId w:val="0"/>
        </w:numPr>
        <w:rPr>
          <w:lang w:val="en-US"/>
        </w:rPr>
      </w:pPr>
    </w:p>
    <w:p w14:paraId="49F7B3D4" w14:textId="132AE75A" w:rsidR="001F333E" w:rsidRDefault="008957FF" w:rsidP="001C1645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国债最牛逼，央行债次之，银行债也可以</w:t>
      </w:r>
      <w:r w:rsidR="00CE1E6B">
        <w:rPr>
          <w:rFonts w:hint="eastAsia"/>
          <w:lang w:val="en-US"/>
        </w:rPr>
        <w:t>，公司债</w:t>
      </w:r>
      <w:r w:rsidR="00CE1E6B">
        <w:rPr>
          <w:rFonts w:hint="eastAsia"/>
          <w:lang w:val="en-US"/>
        </w:rPr>
        <w:t>=</w:t>
      </w:r>
      <w:r w:rsidR="00CE1E6B">
        <w:rPr>
          <w:rFonts w:hint="eastAsia"/>
          <w:lang w:val="en-US"/>
        </w:rPr>
        <w:t>垃圾债</w:t>
      </w:r>
      <w:r w:rsidR="00CE1E6B">
        <w:rPr>
          <w:rFonts w:hint="eastAsia"/>
          <w:lang w:val="en-US"/>
        </w:rPr>
        <w:t>=</w:t>
      </w:r>
      <w:r w:rsidR="00CE1E6B">
        <w:rPr>
          <w:rFonts w:hint="eastAsia"/>
          <w:lang w:val="en-US"/>
        </w:rPr>
        <w:t>高收益债</w:t>
      </w:r>
    </w:p>
    <w:p w14:paraId="77163109" w14:textId="564A2D1E" w:rsidR="00F7330C" w:rsidRDefault="000070AF" w:rsidP="001C1645">
      <w:pPr>
        <w:pStyle w:val="a"/>
        <w:numPr>
          <w:ilvl w:val="0"/>
          <w:numId w:val="0"/>
        </w:numPr>
        <w:rPr>
          <w:lang w:val="en-US"/>
        </w:rPr>
      </w:pPr>
      <w:r w:rsidRPr="000070AF">
        <w:rPr>
          <w:lang w:val="en-US"/>
        </w:rPr>
        <w:t>asset backed security</w:t>
      </w:r>
      <w:r w:rsidR="009E640D">
        <w:rPr>
          <w:rFonts w:hint="eastAsia"/>
          <w:lang w:val="en-US"/>
        </w:rPr>
        <w:t>公司发信用债没人买的话，</w:t>
      </w:r>
      <w:r w:rsidR="004B29D3">
        <w:rPr>
          <w:rFonts w:hint="eastAsia"/>
          <w:lang w:val="en-US"/>
        </w:rPr>
        <w:t>可以</w:t>
      </w:r>
      <w:r w:rsidR="009E640D">
        <w:rPr>
          <w:rFonts w:hint="eastAsia"/>
          <w:lang w:val="en-US"/>
        </w:rPr>
        <w:t>用资产抵押发债</w:t>
      </w:r>
    </w:p>
    <w:p w14:paraId="01F9A393" w14:textId="57331EDA" w:rsidR="00F7330C" w:rsidRDefault="00B15388" w:rsidP="001C1645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，评级也会比较高</w:t>
      </w:r>
    </w:p>
    <w:p w14:paraId="5F337D04" w14:textId="0FBFE680" w:rsidR="00442B03" w:rsidRDefault="00442B03" w:rsidP="001C1645">
      <w:pPr>
        <w:pStyle w:val="a"/>
        <w:numPr>
          <w:ilvl w:val="0"/>
          <w:numId w:val="0"/>
        </w:numPr>
        <w:rPr>
          <w:lang w:val="en-US"/>
        </w:rPr>
      </w:pPr>
      <w:r>
        <w:rPr>
          <w:lang w:val="en-US"/>
        </w:rPr>
        <w:t>M</w:t>
      </w:r>
      <w:r>
        <w:rPr>
          <w:rFonts w:hint="eastAsia"/>
          <w:lang w:val="en-US"/>
        </w:rPr>
        <w:t>ortgage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backed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security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抵押房地产</w:t>
      </w:r>
    </w:p>
    <w:p w14:paraId="2842072D" w14:textId="2C478464" w:rsidR="00F46588" w:rsidRDefault="004751CB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次贷危机：让没有买房能力的人贷款买房，房地产一旦不景气，房价下跌，贷款还有</w:t>
      </w:r>
      <w:r>
        <w:rPr>
          <w:rFonts w:hint="eastAsia"/>
          <w:lang w:val="en-US"/>
        </w:rPr>
        <w:t>2</w:t>
      </w:r>
      <w:r>
        <w:rPr>
          <w:lang w:val="en-US"/>
        </w:rPr>
        <w:t>00</w:t>
      </w:r>
      <w:r>
        <w:rPr>
          <w:rFonts w:hint="eastAsia"/>
          <w:lang w:val="en-US"/>
        </w:rPr>
        <w:t>w</w:t>
      </w:r>
      <w:r>
        <w:rPr>
          <w:rFonts w:hint="eastAsia"/>
          <w:lang w:val="en-US"/>
        </w:rPr>
        <w:t>，房价跌进</w:t>
      </w:r>
      <w:r>
        <w:rPr>
          <w:rFonts w:hint="eastAsia"/>
          <w:lang w:val="en-US"/>
        </w:rPr>
        <w:t>2</w:t>
      </w:r>
      <w:r>
        <w:rPr>
          <w:lang w:val="en-US"/>
        </w:rPr>
        <w:t>00</w:t>
      </w:r>
      <w:r>
        <w:rPr>
          <w:rFonts w:hint="eastAsia"/>
          <w:lang w:val="en-US"/>
        </w:rPr>
        <w:t>w</w:t>
      </w:r>
      <w:r>
        <w:rPr>
          <w:rFonts w:hint="eastAsia"/>
          <w:lang w:val="en-US"/>
        </w:rPr>
        <w:t>，</w:t>
      </w:r>
      <w:r w:rsidR="001D58FA">
        <w:rPr>
          <w:rFonts w:hint="eastAsia"/>
          <w:lang w:val="en-US"/>
        </w:rPr>
        <w:t>那</w:t>
      </w:r>
      <w:r>
        <w:rPr>
          <w:rFonts w:hint="eastAsia"/>
          <w:lang w:val="en-US"/>
        </w:rPr>
        <w:t>不如断贷。</w:t>
      </w:r>
    </w:p>
    <w:p w14:paraId="4EAEC1A0" w14:textId="0D521F9D" w:rsidR="00F02F44" w:rsidRDefault="00B14041" w:rsidP="0032664C">
      <w:pPr>
        <w:pStyle w:val="1"/>
        <w:rPr>
          <w:lang w:val="en-US"/>
        </w:rPr>
      </w:pPr>
      <w:r>
        <w:rPr>
          <w:rFonts w:hint="eastAsia"/>
          <w:lang w:val="en-US"/>
        </w:rPr>
        <w:lastRenderedPageBreak/>
        <w:t>外汇</w:t>
      </w:r>
      <w:r>
        <w:rPr>
          <w:lang w:val="en-US"/>
        </w:rPr>
        <w:t>Foreign Exchange(Forex, FX)</w:t>
      </w:r>
    </w:p>
    <w:p w14:paraId="22938827" w14:textId="4129E653" w:rsidR="00B14041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资本市场</w:t>
      </w:r>
      <w:r>
        <w:rPr>
          <w:rFonts w:hint="eastAsia"/>
          <w:lang w:val="en-US"/>
        </w:rPr>
        <w:t>Capital</w:t>
      </w:r>
      <w:r w:rsidR="00FA75FA">
        <w:rPr>
          <w:lang w:val="en-US"/>
        </w:rPr>
        <w:t xml:space="preserve"> markets</w:t>
      </w:r>
    </w:p>
    <w:p w14:paraId="3F395415" w14:textId="4440B9B6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货币市场</w:t>
      </w:r>
      <w:r>
        <w:rPr>
          <w:rFonts w:hint="eastAsia"/>
          <w:lang w:val="en-US"/>
        </w:rPr>
        <w:t>Money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markets</w:t>
      </w:r>
    </w:p>
    <w:p w14:paraId="0E7AC7FB" w14:textId="621DFD29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商品市场</w:t>
      </w:r>
      <w:r>
        <w:rPr>
          <w:rFonts w:hint="eastAsia"/>
          <w:lang w:val="en-US"/>
        </w:rPr>
        <w:t xml:space="preserve"> Commodity</w:t>
      </w:r>
      <w:r w:rsidR="00FA75FA">
        <w:rPr>
          <w:lang w:val="en-US"/>
        </w:rPr>
        <w:t xml:space="preserve"> markets</w:t>
      </w:r>
    </w:p>
    <w:p w14:paraId="02214C6B" w14:textId="3D496BCE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衍生品市场</w:t>
      </w:r>
      <w:r>
        <w:rPr>
          <w:rFonts w:hint="eastAsia"/>
          <w:lang w:val="en-US"/>
        </w:rPr>
        <w:t>Derivatives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markets </w:t>
      </w:r>
      <w:r>
        <w:rPr>
          <w:lang w:val="en-US"/>
        </w:rPr>
        <w:t xml:space="preserve">                                   </w:t>
      </w:r>
      <w:r>
        <w:rPr>
          <w:rFonts w:hint="eastAsia"/>
          <w:lang w:val="en-US"/>
        </w:rPr>
        <w:t>Option</w:t>
      </w:r>
      <w:r>
        <w:rPr>
          <w:rFonts w:hint="eastAsia"/>
          <w:lang w:val="en-US"/>
        </w:rPr>
        <w:t>期权</w:t>
      </w:r>
    </w:p>
    <w:p w14:paraId="44B99308" w14:textId="5DDC471C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外汇市场</w:t>
      </w:r>
      <w:r w:rsidR="00224020">
        <w:rPr>
          <w:rFonts w:hint="eastAsia"/>
          <w:lang w:val="en-US"/>
        </w:rPr>
        <w:t xml:space="preserve"> </w:t>
      </w:r>
      <w:r w:rsidR="00224020">
        <w:rPr>
          <w:lang w:val="en-US"/>
        </w:rPr>
        <w:t>Foreign Exchange market</w:t>
      </w:r>
      <w:r w:rsidR="00FA75FA">
        <w:rPr>
          <w:rFonts w:hint="eastAsia"/>
          <w:lang w:val="en-US"/>
        </w:rPr>
        <w:t>:</w:t>
      </w:r>
    </w:p>
    <w:p w14:paraId="1A05BA26" w14:textId="53E0EDEB" w:rsidR="0032664C" w:rsidRDefault="0032664C" w:rsidP="00F02F44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</w:t>
      </w:r>
      <w:r w:rsidR="00FA75FA">
        <w:rPr>
          <w:lang w:val="en-US"/>
        </w:rPr>
        <w:t xml:space="preserve"> </w:t>
      </w:r>
      <w:r>
        <w:rPr>
          <w:rFonts w:hint="eastAsia"/>
          <w:lang w:val="en-US"/>
        </w:rPr>
        <w:t>一对一对出现</w:t>
      </w:r>
      <w:r w:rsidR="006B2D1B">
        <w:rPr>
          <w:rFonts w:hint="eastAsia"/>
          <w:lang w:val="en-US"/>
        </w:rPr>
        <w:t>（</w:t>
      </w:r>
      <w:r w:rsidR="006B2D1B">
        <w:rPr>
          <w:rFonts w:hint="eastAsia"/>
          <w:lang w:val="en-US"/>
        </w:rPr>
        <w:t>Trade</w:t>
      </w:r>
      <w:r w:rsidR="006B2D1B">
        <w:rPr>
          <w:lang w:val="en-US"/>
        </w:rPr>
        <w:t xml:space="preserve"> </w:t>
      </w:r>
      <w:r w:rsidR="006B2D1B">
        <w:rPr>
          <w:rFonts w:hint="eastAsia"/>
          <w:lang w:val="en-US"/>
        </w:rPr>
        <w:t>in</w:t>
      </w:r>
      <w:r w:rsidR="006B2D1B">
        <w:rPr>
          <w:lang w:val="en-US"/>
        </w:rPr>
        <w:t xml:space="preserve"> </w:t>
      </w:r>
      <w:r w:rsidR="006B2D1B">
        <w:rPr>
          <w:rFonts w:hint="eastAsia"/>
          <w:lang w:val="en-US"/>
        </w:rPr>
        <w:t>pairs</w:t>
      </w:r>
      <w:r w:rsidR="006B2D1B">
        <w:rPr>
          <w:rFonts w:hint="eastAsia"/>
          <w:lang w:val="en-US"/>
        </w:rPr>
        <w:t>）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Ex</w:t>
      </w:r>
      <w:r>
        <w:rPr>
          <w:lang w:val="en-US"/>
        </w:rPr>
        <w:t>: USD 1 = CNY 6.1918</w:t>
      </w:r>
    </w:p>
    <w:p w14:paraId="6EAA652A" w14:textId="0B54F9F9" w:rsidR="00FA75FA" w:rsidRDefault="00FA75FA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货币：主权国家才能发（欧元例外）</w:t>
      </w:r>
    </w:p>
    <w:p w14:paraId="56068E23" w14:textId="571EC3B5" w:rsidR="000900FD" w:rsidRDefault="000900FD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外汇市场不会停止</w:t>
      </w:r>
      <w:r w:rsidR="004403C1">
        <w:rPr>
          <w:rFonts w:hint="eastAsia"/>
          <w:lang w:val="en-US"/>
        </w:rPr>
        <w:t>（</w:t>
      </w:r>
      <w:r w:rsidR="004403C1">
        <w:rPr>
          <w:rFonts w:hint="eastAsia"/>
          <w:lang w:val="en-US"/>
        </w:rPr>
        <w:t>2</w:t>
      </w:r>
      <w:r w:rsidR="004403C1">
        <w:rPr>
          <w:lang w:val="en-US"/>
        </w:rPr>
        <w:t>4</w:t>
      </w:r>
      <w:r w:rsidR="004403C1">
        <w:rPr>
          <w:rFonts w:hint="eastAsia"/>
          <w:lang w:val="en-US"/>
        </w:rPr>
        <w:t>h</w:t>
      </w:r>
      <w:r w:rsidR="00916E72">
        <w:rPr>
          <w:lang w:val="en-US"/>
        </w:rPr>
        <w:t xml:space="preserve"> </w:t>
      </w:r>
      <w:r w:rsidR="00916E72">
        <w:rPr>
          <w:rFonts w:hint="eastAsia"/>
          <w:lang w:val="en-US"/>
        </w:rPr>
        <w:t>round</w:t>
      </w:r>
      <w:r w:rsidR="00047FE9">
        <w:rPr>
          <w:lang w:val="en-US"/>
        </w:rPr>
        <w:t>-</w:t>
      </w:r>
      <w:r w:rsidR="00916E72">
        <w:rPr>
          <w:rFonts w:hint="eastAsia"/>
          <w:lang w:val="en-US"/>
        </w:rPr>
        <w:t>the</w:t>
      </w:r>
      <w:r w:rsidR="00047FE9">
        <w:rPr>
          <w:rFonts w:hint="eastAsia"/>
          <w:lang w:val="en-US"/>
        </w:rPr>
        <w:t>-</w:t>
      </w:r>
      <w:r w:rsidR="00916E72">
        <w:rPr>
          <w:rFonts w:hint="eastAsia"/>
          <w:lang w:val="en-US"/>
        </w:rPr>
        <w:t>clock</w:t>
      </w:r>
      <w:r w:rsidR="004403C1">
        <w:rPr>
          <w:rFonts w:hint="eastAsia"/>
          <w:lang w:val="en-US"/>
        </w:rPr>
        <w:t>）</w:t>
      </w:r>
    </w:p>
    <w:p w14:paraId="06FAB6DD" w14:textId="4631AC16" w:rsidR="004403C1" w:rsidRDefault="004403C1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流动性强（</w:t>
      </w:r>
      <w:r>
        <w:rPr>
          <w:rFonts w:hint="eastAsia"/>
          <w:lang w:val="en-US"/>
        </w:rPr>
        <w:t>Most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liquid</w:t>
      </w:r>
      <w:r>
        <w:rPr>
          <w:rFonts w:hint="eastAsia"/>
          <w:lang w:val="en-US"/>
        </w:rPr>
        <w:t>）</w:t>
      </w:r>
    </w:p>
    <w:p w14:paraId="7AA39085" w14:textId="771420D7" w:rsidR="00B6081F" w:rsidRDefault="00B6081F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汇率的影响因素很多（</w:t>
      </w:r>
      <w:r>
        <w:rPr>
          <w:rFonts w:hint="eastAsia"/>
          <w:lang w:val="en-US"/>
        </w:rPr>
        <w:t>Exchange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rates</w:t>
      </w:r>
      <w:r>
        <w:rPr>
          <w:rFonts w:hint="eastAsia"/>
          <w:lang w:val="en-US"/>
        </w:rPr>
        <w:t>）</w:t>
      </w:r>
    </w:p>
    <w:p w14:paraId="5A3CDB74" w14:textId="0B20CD37" w:rsidR="006B2D1B" w:rsidRDefault="006B2D1B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国际清算银行</w:t>
      </w:r>
    </w:p>
    <w:p w14:paraId="046D7028" w14:textId="744D400C" w:rsidR="00B848B4" w:rsidRDefault="00B848B4" w:rsidP="00CA33CE">
      <w:pPr>
        <w:pStyle w:val="a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96"/>
        </w:tabs>
        <w:ind w:leftChars="100" w:left="300" w:firstLineChars="100" w:firstLine="300"/>
        <w:rPr>
          <w:lang w:val="en-US"/>
        </w:rPr>
      </w:pPr>
      <w:r>
        <w:rPr>
          <w:lang w:val="en-US"/>
        </w:rPr>
        <w:tab/>
        <w:t xml:space="preserve">      </w:t>
      </w:r>
      <w:r>
        <w:rPr>
          <w:rFonts w:hint="eastAsia"/>
          <w:lang w:val="en-US"/>
        </w:rPr>
        <w:t>即期（</w:t>
      </w:r>
      <w:r>
        <w:rPr>
          <w:lang w:val="en-US"/>
        </w:rPr>
        <w:t xml:space="preserve"> S</w:t>
      </w:r>
      <w:r>
        <w:rPr>
          <w:rFonts w:hint="eastAsia"/>
          <w:lang w:val="en-US"/>
        </w:rPr>
        <w:t>pot</w:t>
      </w:r>
      <w:r>
        <w:rPr>
          <w:rFonts w:hint="eastAsia"/>
          <w:lang w:val="en-US"/>
        </w:rPr>
        <w:t>）交易：当场换钱</w:t>
      </w:r>
      <w:r w:rsidR="00CA33CE">
        <w:rPr>
          <w:lang w:val="en-US"/>
        </w:rPr>
        <w:tab/>
      </w:r>
    </w:p>
    <w:p w14:paraId="29A3BB3D" w14:textId="6F89D801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</w:t>
      </w:r>
      <w:r>
        <w:rPr>
          <w:rFonts w:hint="eastAsia"/>
          <w:lang w:val="en-US"/>
        </w:rPr>
        <w:t>远期（</w:t>
      </w:r>
      <w:r>
        <w:rPr>
          <w:lang w:val="en-US"/>
        </w:rPr>
        <w:t>O</w:t>
      </w:r>
      <w:r>
        <w:rPr>
          <w:rFonts w:hint="eastAsia"/>
          <w:lang w:val="en-US"/>
        </w:rPr>
        <w:t>utright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forwards</w:t>
      </w:r>
      <w:r>
        <w:rPr>
          <w:rFonts w:hint="eastAsia"/>
          <w:lang w:val="en-US"/>
        </w:rPr>
        <w:t>）</w:t>
      </w:r>
    </w:p>
    <w:p w14:paraId="44C95AFF" w14:textId="73025816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lang w:val="en-US"/>
        </w:rPr>
        <w:tab/>
        <w:t xml:space="preserve">     F</w:t>
      </w:r>
      <w:r>
        <w:rPr>
          <w:rFonts w:hint="eastAsia"/>
          <w:lang w:val="en-US"/>
        </w:rPr>
        <w:t>orex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swaps</w:t>
      </w:r>
      <w:r>
        <w:rPr>
          <w:rFonts w:hint="eastAsia"/>
          <w:lang w:val="en-US"/>
        </w:rPr>
        <w:t>互换</w:t>
      </w:r>
    </w:p>
    <w:p w14:paraId="3169E37F" w14:textId="05726238" w:rsidR="00B848B4" w:rsidRDefault="00B848B4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</w:t>
      </w:r>
      <w:r>
        <w:rPr>
          <w:rFonts w:hint="eastAsia"/>
          <w:lang w:val="en-US"/>
        </w:rPr>
        <w:t>FX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options</w:t>
      </w:r>
      <w:r>
        <w:rPr>
          <w:rFonts w:hint="eastAsia"/>
          <w:lang w:val="en-US"/>
        </w:rPr>
        <w:t>期权</w:t>
      </w:r>
    </w:p>
    <w:p w14:paraId="102EBDE3" w14:textId="58D49CA2" w:rsidR="00FD0C82" w:rsidRDefault="00CC089A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货币（</w:t>
      </w:r>
      <w:r>
        <w:rPr>
          <w:rFonts w:hint="eastAsia"/>
          <w:lang w:val="en-US"/>
        </w:rPr>
        <w:t>CODE</w:t>
      </w:r>
      <w:r>
        <w:rPr>
          <w:rFonts w:hint="eastAsia"/>
          <w:lang w:val="en-US"/>
        </w:rPr>
        <w:t>要认识）</w:t>
      </w:r>
      <w:r w:rsidR="001D4A01">
        <w:rPr>
          <w:rFonts w:hint="eastAsia"/>
          <w:lang w:val="en-US"/>
        </w:rPr>
        <w:t>：</w:t>
      </w:r>
    </w:p>
    <w:p w14:paraId="044AF95C" w14:textId="0845069D" w:rsidR="001D4A01" w:rsidRDefault="001D4A01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lang w:val="en-US"/>
        </w:rPr>
        <w:t>$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U</w:t>
      </w:r>
      <w:r>
        <w:rPr>
          <w:lang w:val="en-US"/>
        </w:rPr>
        <w:t>.S.Dollar</w:t>
      </w:r>
      <w:r w:rsidR="00694ED2">
        <w:rPr>
          <w:lang w:val="en-US"/>
        </w:rPr>
        <w:t xml:space="preserve">  </w:t>
      </w:r>
      <w:r>
        <w:rPr>
          <w:lang w:val="en-US"/>
        </w:rPr>
        <w:t xml:space="preserve">  USD</w:t>
      </w:r>
    </w:p>
    <w:p w14:paraId="776FEECF" w14:textId="32959059" w:rsidR="00694ED2" w:rsidRDefault="00694ED2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lang w:val="en-US"/>
        </w:rPr>
        <w:t xml:space="preserve">     Euro              EUR</w:t>
      </w:r>
    </w:p>
    <w:p w14:paraId="2ECF7B61" w14:textId="63AF4425" w:rsidR="00694ED2" w:rsidRDefault="00694ED2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¥ </w:t>
      </w:r>
      <w:r>
        <w:rPr>
          <w:lang w:val="en-US"/>
        </w:rPr>
        <w:t xml:space="preserve">  Japanses Yen   JPY</w:t>
      </w:r>
    </w:p>
    <w:p w14:paraId="55D63993" w14:textId="1331B973" w:rsidR="00694ED2" w:rsidRDefault="00694ED2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British Pound   GBP</w:t>
      </w:r>
    </w:p>
    <w:p w14:paraId="75A4309D" w14:textId="0DBADF1F" w:rsidR="00643B71" w:rsidRDefault="00643B71" w:rsidP="00533B56">
      <w:pPr>
        <w:pStyle w:val="a"/>
        <w:numPr>
          <w:ilvl w:val="0"/>
          <w:numId w:val="0"/>
        </w:numPr>
        <w:ind w:leftChars="300" w:left="900" w:firstLineChars="100" w:firstLine="300"/>
        <w:rPr>
          <w:lang w:val="en-US"/>
        </w:rPr>
      </w:pPr>
      <w:r>
        <w:rPr>
          <w:lang w:val="en-US"/>
        </w:rPr>
        <w:t>$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Australian Dollar    AUD</w:t>
      </w:r>
    </w:p>
    <w:p w14:paraId="550E52BF" w14:textId="2D4CEC9C" w:rsidR="00327D88" w:rsidRDefault="00327D88" w:rsidP="00327D88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外汇来源：</w:t>
      </w:r>
    </w:p>
    <w:p w14:paraId="3A6ADE3C" w14:textId="27FFD4AA" w:rsidR="00533B56" w:rsidRDefault="00533B56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进出口</w:t>
      </w:r>
      <w:r w:rsidR="003A487D">
        <w:rPr>
          <w:rFonts w:hint="eastAsia"/>
          <w:lang w:val="en-US"/>
        </w:rPr>
        <w:t>Exporters</w:t>
      </w:r>
      <w:r w:rsidR="003A487D">
        <w:rPr>
          <w:lang w:val="en-US"/>
        </w:rPr>
        <w:t xml:space="preserve"> </w:t>
      </w:r>
      <w:r w:rsidR="003A487D">
        <w:rPr>
          <w:rFonts w:hint="eastAsia"/>
          <w:lang w:val="en-US"/>
        </w:rPr>
        <w:t>and</w:t>
      </w:r>
      <w:r w:rsidR="003A487D">
        <w:rPr>
          <w:lang w:val="en-US"/>
        </w:rPr>
        <w:t xml:space="preserve"> </w:t>
      </w:r>
      <w:r w:rsidR="003A487D">
        <w:rPr>
          <w:rFonts w:hint="eastAsia"/>
          <w:lang w:val="en-US"/>
        </w:rPr>
        <w:t>Importers</w:t>
      </w:r>
    </w:p>
    <w:p w14:paraId="1C8E5893" w14:textId="3C4FA35C" w:rsidR="007B4581" w:rsidRDefault="007B4581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t>华人华侨带回来，外出打工带回来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Remittances</w:t>
      </w:r>
    </w:p>
    <w:p w14:paraId="1FC7C508" w14:textId="5B1A37A6" w:rsidR="007B4581" w:rsidRDefault="007B4581" w:rsidP="00224020">
      <w:pPr>
        <w:pStyle w:val="a"/>
        <w:numPr>
          <w:ilvl w:val="0"/>
          <w:numId w:val="0"/>
        </w:numPr>
        <w:ind w:leftChars="100" w:left="300" w:firstLineChars="100" w:firstLine="300"/>
        <w:rPr>
          <w:lang w:val="en-US"/>
        </w:rPr>
      </w:pPr>
      <w:r>
        <w:rPr>
          <w:rFonts w:hint="eastAsia"/>
          <w:lang w:val="en-US"/>
        </w:rPr>
        <w:lastRenderedPageBreak/>
        <w:t>投机赚钱</w:t>
      </w:r>
      <w:r>
        <w:rPr>
          <w:lang w:val="en-US"/>
        </w:rPr>
        <w:t xml:space="preserve">    </w:t>
      </w:r>
      <w:r>
        <w:rPr>
          <w:rFonts w:hint="eastAsia"/>
          <w:lang w:val="en-US"/>
        </w:rPr>
        <w:t>Speculators</w:t>
      </w:r>
    </w:p>
    <w:p w14:paraId="17D5C39C" w14:textId="1E16F4F3" w:rsidR="00CC622E" w:rsidRDefault="00CC622E" w:rsidP="00CC622E">
      <w:pPr>
        <w:pStyle w:val="a"/>
        <w:numPr>
          <w:ilvl w:val="0"/>
          <w:numId w:val="0"/>
        </w:numPr>
        <w:ind w:leftChars="48" w:left="576" w:hangingChars="144" w:hanging="432"/>
        <w:rPr>
          <w:lang w:val="en-US"/>
        </w:rPr>
      </w:pPr>
      <w:r>
        <w:rPr>
          <w:rFonts w:hint="eastAsia"/>
          <w:lang w:val="en-US"/>
        </w:rPr>
        <w:t>外汇报价</w:t>
      </w:r>
      <w:r w:rsidR="00DC003B">
        <w:rPr>
          <w:rFonts w:hint="eastAsia"/>
          <w:lang w:val="en-US"/>
        </w:rPr>
        <w:t>（拿</w:t>
      </w:r>
      <w:r w:rsidR="00DC003B">
        <w:rPr>
          <w:rFonts w:hint="eastAsia"/>
          <w:lang w:val="en-US"/>
        </w:rPr>
        <w:t>rmb</w:t>
      </w:r>
      <w:r w:rsidR="00DC003B">
        <w:rPr>
          <w:rFonts w:hint="eastAsia"/>
          <w:lang w:val="en-US"/>
        </w:rPr>
        <w:t>换美元和美元换</w:t>
      </w:r>
      <w:r w:rsidR="00DC003B">
        <w:rPr>
          <w:rFonts w:hint="eastAsia"/>
          <w:lang w:val="en-US"/>
        </w:rPr>
        <w:t>rmb</w:t>
      </w:r>
      <w:r w:rsidR="00DC003B">
        <w:rPr>
          <w:rFonts w:hint="eastAsia"/>
          <w:lang w:val="en-US"/>
        </w:rPr>
        <w:t>有差价，银行要赚钱）</w:t>
      </w:r>
      <w:r w:rsidR="00073EE2">
        <w:rPr>
          <w:rFonts w:hint="eastAsia"/>
          <w:lang w:val="en-US"/>
        </w:rPr>
        <w:t>按照不划算的去换就行</w:t>
      </w:r>
      <w:r w:rsidR="001B04E6">
        <w:rPr>
          <w:rFonts w:hint="eastAsia"/>
          <w:lang w:val="en-US"/>
        </w:rPr>
        <w:t>（实际计算）</w:t>
      </w:r>
    </w:p>
    <w:p w14:paraId="3DB5D5B0" w14:textId="5536B670" w:rsidR="00DC003B" w:rsidRDefault="00F34AA8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lang w:val="en-US"/>
        </w:rPr>
        <w:t xml:space="preserve">        Base currency</w:t>
      </w:r>
      <w:r>
        <w:rPr>
          <w:rFonts w:hint="eastAsia"/>
          <w:lang w:val="en-US"/>
        </w:rPr>
        <w:t>（基准）</w:t>
      </w:r>
    </w:p>
    <w:p w14:paraId="2F01C686" w14:textId="464B2A71" w:rsidR="00B840EF" w:rsidRDefault="00B840EF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</w:t>
      </w:r>
      <w:r>
        <w:rPr>
          <w:rFonts w:hint="eastAsia"/>
          <w:lang w:val="en-US"/>
        </w:rPr>
        <w:t>Quote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Pair</w:t>
      </w:r>
      <w:r>
        <w:rPr>
          <w:rFonts w:hint="eastAsia"/>
          <w:lang w:val="en-US"/>
        </w:rPr>
        <w:t>汇率：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USD</w:t>
      </w:r>
      <w:r>
        <w:rPr>
          <w:lang w:val="en-US"/>
        </w:rPr>
        <w:t>/</w:t>
      </w:r>
      <w:r>
        <w:rPr>
          <w:rFonts w:hint="eastAsia"/>
          <w:lang w:val="en-US"/>
        </w:rPr>
        <w:t>HKD</w:t>
      </w:r>
      <w:r>
        <w:rPr>
          <w:rFonts w:hint="eastAsia"/>
          <w:lang w:val="en-US"/>
        </w:rPr>
        <w:t>（前面的事</w:t>
      </w:r>
      <w:r>
        <w:rPr>
          <w:rFonts w:hint="eastAsia"/>
          <w:lang w:val="en-US"/>
        </w:rPr>
        <w:t>base</w:t>
      </w:r>
      <w:r>
        <w:rPr>
          <w:rFonts w:hint="eastAsia"/>
          <w:lang w:val="en-US"/>
        </w:rPr>
        <w:t>，一份美元对应</w:t>
      </w:r>
      <w:r>
        <w:rPr>
          <w:rFonts w:hint="eastAsia"/>
          <w:lang w:val="en-US"/>
        </w:rPr>
        <w:t>7</w:t>
      </w:r>
      <w:r>
        <w:rPr>
          <w:lang w:val="en-US"/>
        </w:rPr>
        <w:t>.7753/7.7780</w:t>
      </w:r>
      <w:r>
        <w:rPr>
          <w:rFonts w:hint="eastAsia"/>
          <w:lang w:val="en-US"/>
        </w:rPr>
        <w:t>的</w:t>
      </w:r>
      <w:r>
        <w:rPr>
          <w:lang w:val="en-US"/>
        </w:rPr>
        <w:t xml:space="preserve">HKD </w:t>
      </w:r>
      <w:r>
        <w:rPr>
          <w:rFonts w:hint="eastAsia"/>
          <w:lang w:val="en-US"/>
        </w:rPr>
        <w:t>）</w:t>
      </w:r>
    </w:p>
    <w:p w14:paraId="0146906C" w14:textId="64FEA6C6" w:rsidR="00B840EF" w:rsidRDefault="00B840EF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</w:t>
      </w:r>
      <w:r>
        <w:rPr>
          <w:rFonts w:hint="eastAsia"/>
          <w:lang w:val="en-US"/>
        </w:rPr>
        <w:t>Bid</w:t>
      </w:r>
      <w:r>
        <w:rPr>
          <w:lang w:val="en-US"/>
        </w:rPr>
        <w:t>/</w:t>
      </w:r>
      <w:r>
        <w:rPr>
          <w:rFonts w:hint="eastAsia"/>
          <w:lang w:val="en-US"/>
        </w:rPr>
        <w:t>Ask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>7</w:t>
      </w:r>
      <w:r>
        <w:rPr>
          <w:lang w:val="en-US"/>
        </w:rPr>
        <w:t>.7753/7.7780</w:t>
      </w:r>
    </w:p>
    <w:p w14:paraId="1850F4E4" w14:textId="03571F68" w:rsidR="00B840EF" w:rsidRDefault="00B840EF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</w:t>
      </w:r>
      <w:r w:rsidR="00952891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Spread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poin</w:t>
      </w:r>
      <w:r>
        <w:rPr>
          <w:lang w:val="en-US"/>
        </w:rPr>
        <w:t>t:     27 basis points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基点</w:t>
      </w:r>
      <w:r w:rsidR="002E6FEE">
        <w:rPr>
          <w:rFonts w:hint="eastAsia"/>
          <w:lang w:val="en-US"/>
        </w:rPr>
        <w:t>0</w:t>
      </w:r>
      <w:r w:rsidR="002E6FEE">
        <w:rPr>
          <w:lang w:val="en-US"/>
        </w:rPr>
        <w:t>.0001</w:t>
      </w:r>
    </w:p>
    <w:p w14:paraId="405C8238" w14:textId="1005DD07" w:rsidR="00AB5198" w:rsidRDefault="00AB5198" w:rsidP="00DC003B">
      <w:pPr>
        <w:pStyle w:val="a"/>
        <w:numPr>
          <w:ilvl w:val="0"/>
          <w:numId w:val="0"/>
        </w:numPr>
        <w:ind w:leftChars="8" w:left="456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</w:t>
      </w:r>
      <w:r>
        <w:rPr>
          <w:rFonts w:hint="eastAsia"/>
          <w:lang w:val="en-US"/>
        </w:rPr>
        <w:t>Quote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convention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默认你知道前面数字，告诉你最后两位</w:t>
      </w:r>
      <w:r>
        <w:rPr>
          <w:lang w:val="en-US"/>
        </w:rPr>
        <w:t>e.g.   53,80</w:t>
      </w:r>
    </w:p>
    <w:p w14:paraId="4BFD020D" w14:textId="7CC4A8E2" w:rsidR="002A25FD" w:rsidRDefault="006E698D" w:rsidP="002A25FD">
      <w:pPr>
        <w:pStyle w:val="a"/>
        <w:numPr>
          <w:ilvl w:val="0"/>
          <w:numId w:val="0"/>
        </w:numPr>
        <w:ind w:leftChars="4" w:left="444" w:hangingChars="144" w:hanging="432"/>
        <w:rPr>
          <w:lang w:val="en-US"/>
        </w:rPr>
      </w:pPr>
      <w:r>
        <w:rPr>
          <w:rFonts w:hint="eastAsia"/>
          <w:lang w:val="en-US"/>
        </w:rPr>
        <w:t>汇率影响因素：</w:t>
      </w:r>
    </w:p>
    <w:p w14:paraId="1F8FDD3D" w14:textId="181F9626" w:rsidR="006E698D" w:rsidRDefault="006E698D" w:rsidP="002A25FD">
      <w:pPr>
        <w:pStyle w:val="a"/>
        <w:numPr>
          <w:ilvl w:val="0"/>
          <w:numId w:val="0"/>
        </w:numPr>
        <w:ind w:leftChars="4" w:left="444" w:hangingChars="144" w:hanging="432"/>
        <w:rPr>
          <w:lang w:val="en-US"/>
        </w:rPr>
      </w:pPr>
      <w:r>
        <w:rPr>
          <w:lang w:val="en-US"/>
        </w:rPr>
        <w:tab/>
      </w:r>
      <w:r w:rsidR="009C4415">
        <w:rPr>
          <w:rFonts w:hint="eastAsia"/>
          <w:lang w:val="en-US"/>
        </w:rPr>
        <w:t>Demand</w:t>
      </w:r>
      <w:r w:rsidR="009C4415">
        <w:rPr>
          <w:lang w:val="en-US"/>
        </w:rPr>
        <w:t xml:space="preserve"> </w:t>
      </w:r>
      <w:r w:rsidR="009C4415">
        <w:rPr>
          <w:rFonts w:hint="eastAsia"/>
          <w:lang w:val="en-US"/>
        </w:rPr>
        <w:t>and</w:t>
      </w:r>
      <w:r w:rsidR="009C4415">
        <w:rPr>
          <w:lang w:val="en-US"/>
        </w:rPr>
        <w:t xml:space="preserve"> </w:t>
      </w:r>
      <w:r w:rsidR="009C4415">
        <w:rPr>
          <w:rFonts w:hint="eastAsia"/>
          <w:lang w:val="en-US"/>
        </w:rPr>
        <w:t>Supply</w:t>
      </w:r>
      <w:r w:rsidR="009C4415">
        <w:rPr>
          <w:rFonts w:hint="eastAsia"/>
          <w:lang w:val="en-US"/>
        </w:rPr>
        <w:t>需求</w:t>
      </w:r>
    </w:p>
    <w:p w14:paraId="0ECFF3B1" w14:textId="29CE5F1D" w:rsidR="009C4415" w:rsidRDefault="009C4415" w:rsidP="002A25FD">
      <w:pPr>
        <w:pStyle w:val="a"/>
        <w:numPr>
          <w:ilvl w:val="0"/>
          <w:numId w:val="0"/>
        </w:numPr>
        <w:ind w:leftChars="4" w:left="444" w:hangingChars="144" w:hanging="432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出口进口</w:t>
      </w:r>
    </w:p>
    <w:p w14:paraId="6D23B406" w14:textId="2F2DD888" w:rsidR="009C4415" w:rsidRDefault="009C4415" w:rsidP="009C4415">
      <w:pPr>
        <w:pStyle w:val="a"/>
        <w:numPr>
          <w:ilvl w:val="0"/>
          <w:numId w:val="0"/>
        </w:numPr>
        <w:ind w:leftChars="104" w:left="312" w:firstLineChars="50" w:firstLine="150"/>
        <w:rPr>
          <w:lang w:val="en-US"/>
        </w:rPr>
      </w:pPr>
      <w:r>
        <w:rPr>
          <w:rFonts w:hint="eastAsia"/>
          <w:lang w:val="en-US"/>
        </w:rPr>
        <w:t>国力</w:t>
      </w:r>
    </w:p>
    <w:p w14:paraId="0CD8AD7B" w14:textId="339B7CF6" w:rsidR="00BF723D" w:rsidRDefault="00BF723D" w:rsidP="009C4415">
      <w:pPr>
        <w:pStyle w:val="a"/>
        <w:numPr>
          <w:ilvl w:val="0"/>
          <w:numId w:val="0"/>
        </w:numPr>
        <w:ind w:leftChars="104" w:left="312" w:firstLineChars="50" w:firstLine="150"/>
        <w:rPr>
          <w:rFonts w:hint="eastAsia"/>
          <w:lang w:val="en-US"/>
        </w:rPr>
      </w:pPr>
      <w:r>
        <w:rPr>
          <w:rFonts w:hint="eastAsia"/>
          <w:lang w:val="en-US"/>
        </w:rPr>
        <w:t>利率货币政策</w:t>
      </w:r>
      <w:r>
        <w:rPr>
          <w:rFonts w:hint="eastAsia"/>
          <w:lang w:val="en-US"/>
        </w:rPr>
        <w:t xml:space="preserve"> </w:t>
      </w:r>
      <w:r w:rsidRPr="00BF723D">
        <w:rPr>
          <w:lang w:val="en-US"/>
        </w:rPr>
        <w:t xml:space="preserve">Interest Rates / </w:t>
      </w:r>
      <w:bookmarkStart w:id="0" w:name="_GoBack"/>
      <w:bookmarkEnd w:id="0"/>
      <w:r w:rsidRPr="00BF723D">
        <w:rPr>
          <w:lang w:val="en-US"/>
        </w:rPr>
        <w:t>Monetary Policy</w:t>
      </w:r>
    </w:p>
    <w:p w14:paraId="3AA4A72A" w14:textId="4DBA5046" w:rsidR="009C4415" w:rsidRDefault="009C4415" w:rsidP="009C4415">
      <w:pPr>
        <w:pStyle w:val="a"/>
        <w:numPr>
          <w:ilvl w:val="0"/>
          <w:numId w:val="0"/>
        </w:numPr>
        <w:ind w:leftChars="104" w:left="312" w:firstLineChars="50" w:firstLine="150"/>
        <w:rPr>
          <w:lang w:val="en-US"/>
        </w:rPr>
      </w:pPr>
      <w:r>
        <w:rPr>
          <w:rFonts w:hint="eastAsia"/>
          <w:lang w:val="en-US"/>
        </w:rPr>
        <w:t>政局稳定</w:t>
      </w:r>
    </w:p>
    <w:p w14:paraId="7FA672A7" w14:textId="2C1C7486" w:rsidR="00792D91" w:rsidRDefault="00792D91" w:rsidP="00792D91">
      <w:pPr>
        <w:pStyle w:val="a"/>
        <w:numPr>
          <w:ilvl w:val="0"/>
          <w:numId w:val="0"/>
        </w:numPr>
        <w:ind w:leftChars="28" w:left="516" w:hangingChars="144" w:hanging="432"/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remium</w:t>
      </w:r>
      <w:r>
        <w:rPr>
          <w:rFonts w:hint="eastAsia"/>
          <w:lang w:val="en-US"/>
        </w:rPr>
        <w:t>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D</w:t>
      </w:r>
      <w:r>
        <w:rPr>
          <w:rFonts w:hint="eastAsia"/>
          <w:lang w:val="en-US"/>
        </w:rPr>
        <w:t>iscount</w:t>
      </w:r>
      <w:r>
        <w:rPr>
          <w:rFonts w:hint="eastAsia"/>
          <w:lang w:val="en-US"/>
        </w:rPr>
        <w:t>减</w:t>
      </w:r>
    </w:p>
    <w:p w14:paraId="5AAF04F5" w14:textId="362137AC" w:rsidR="0048197B" w:rsidRDefault="00A458E1" w:rsidP="0048197B">
      <w:pPr>
        <w:pStyle w:val="a"/>
        <w:numPr>
          <w:ilvl w:val="0"/>
          <w:numId w:val="0"/>
        </w:numPr>
        <w:ind w:leftChars="23" w:left="501" w:hangingChars="144" w:hanging="432"/>
        <w:rPr>
          <w:lang w:val="en-US"/>
        </w:rPr>
      </w:pPr>
      <w:r>
        <w:rPr>
          <w:rFonts w:hint="eastAsia"/>
          <w:lang w:val="en-US"/>
        </w:rPr>
        <w:t>Derivatives</w:t>
      </w:r>
      <w:r>
        <w:rPr>
          <w:rFonts w:hint="eastAsia"/>
          <w:lang w:val="en-US"/>
        </w:rPr>
        <w:t>衍生品</w:t>
      </w:r>
      <w:r w:rsidR="003072B6">
        <w:rPr>
          <w:rFonts w:hint="eastAsia"/>
          <w:lang w:val="en-US"/>
        </w:rPr>
        <w:t>（基于</w:t>
      </w:r>
      <w:r w:rsidR="003072B6">
        <w:rPr>
          <w:rFonts w:hint="eastAsia"/>
          <w:lang w:val="en-US"/>
        </w:rPr>
        <w:t>underlying</w:t>
      </w:r>
      <w:r w:rsidR="003072B6">
        <w:rPr>
          <w:rFonts w:hint="eastAsia"/>
          <w:lang w:val="en-US"/>
        </w:rPr>
        <w:t>）</w:t>
      </w:r>
      <w:r>
        <w:rPr>
          <w:rFonts w:hint="eastAsia"/>
          <w:lang w:val="en-US"/>
        </w:rPr>
        <w:t>：</w:t>
      </w:r>
    </w:p>
    <w:p w14:paraId="33619674" w14:textId="59342295" w:rsidR="006811E8" w:rsidRDefault="006811E8" w:rsidP="006811E8">
      <w:pPr>
        <w:pStyle w:val="a"/>
        <w:numPr>
          <w:ilvl w:val="0"/>
          <w:numId w:val="0"/>
        </w:numPr>
        <w:ind w:leftChars="144" w:left="864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有价格的东西</w:t>
      </w:r>
      <w:r w:rsidR="00183089">
        <w:rPr>
          <w:rFonts w:hint="eastAsia"/>
          <w:lang w:val="en-US"/>
        </w:rPr>
        <w:t>（</w:t>
      </w:r>
      <w:r w:rsidR="00183089">
        <w:rPr>
          <w:rFonts w:hint="eastAsia"/>
          <w:lang w:val="en-US"/>
        </w:rPr>
        <w:t>underlying</w:t>
      </w:r>
      <w:r w:rsidR="00183089">
        <w:rPr>
          <w:rFonts w:hint="eastAsia"/>
          <w:lang w:val="en-US"/>
        </w:rPr>
        <w:t>）</w:t>
      </w:r>
      <w:r>
        <w:rPr>
          <w:rFonts w:hint="eastAsia"/>
          <w:lang w:val="en-US"/>
        </w:rPr>
        <w:t>都能对赌</w:t>
      </w:r>
    </w:p>
    <w:p w14:paraId="401F8F76" w14:textId="7C632E72" w:rsidR="00BB23A0" w:rsidRDefault="00BB23A0" w:rsidP="006811E8">
      <w:pPr>
        <w:pStyle w:val="a"/>
        <w:numPr>
          <w:ilvl w:val="0"/>
          <w:numId w:val="0"/>
        </w:numPr>
        <w:ind w:leftChars="144" w:left="864" w:hangingChars="144" w:hanging="432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 w:rsidR="00EF7832">
        <w:rPr>
          <w:rFonts w:hint="eastAsia"/>
          <w:lang w:val="en-US"/>
        </w:rPr>
        <w:t>特点：</w:t>
      </w:r>
      <w:r w:rsidR="00EF7832">
        <w:rPr>
          <w:rFonts w:hint="eastAsia"/>
          <w:lang w:val="en-US"/>
        </w:rPr>
        <w:t>1</w:t>
      </w:r>
      <w:r w:rsidR="00EF7832">
        <w:rPr>
          <w:rFonts w:hint="eastAsia"/>
          <w:lang w:val="en-US"/>
        </w:rPr>
        <w:t>）</w:t>
      </w:r>
      <w:r w:rsidR="00EF7832">
        <w:rPr>
          <w:rFonts w:hint="eastAsia"/>
          <w:lang w:val="en-US"/>
        </w:rPr>
        <w:t>Zero</w:t>
      </w:r>
      <w:r w:rsidR="00EF7832">
        <w:rPr>
          <w:lang w:val="en-US"/>
        </w:rPr>
        <w:t>-</w:t>
      </w:r>
      <w:r w:rsidR="00EF7832">
        <w:rPr>
          <w:rFonts w:hint="eastAsia"/>
          <w:lang w:val="en-US"/>
        </w:rPr>
        <w:t>Sum</w:t>
      </w:r>
      <w:r w:rsidR="00EF7832">
        <w:rPr>
          <w:lang w:val="en-US"/>
        </w:rPr>
        <w:t xml:space="preserve"> </w:t>
      </w:r>
      <w:r w:rsidR="00EF7832">
        <w:rPr>
          <w:rFonts w:hint="eastAsia"/>
          <w:lang w:val="en-US"/>
        </w:rPr>
        <w:t>Game</w:t>
      </w:r>
      <w:r w:rsidR="00EF7832">
        <w:rPr>
          <w:rFonts w:hint="eastAsia"/>
          <w:lang w:val="en-US"/>
        </w:rPr>
        <w:t>零和游戏</w:t>
      </w:r>
      <w:r w:rsidR="007E7C03">
        <w:rPr>
          <w:rFonts w:hint="eastAsia"/>
          <w:lang w:val="en-US"/>
        </w:rPr>
        <w:t xml:space="preserve"> </w:t>
      </w:r>
      <w:r w:rsidR="007E7C03">
        <w:rPr>
          <w:lang w:val="en-US"/>
        </w:rPr>
        <w:t xml:space="preserve">  </w:t>
      </w:r>
      <w:r w:rsidR="007E7C03">
        <w:rPr>
          <w:rFonts w:hint="eastAsia"/>
          <w:lang w:val="en-US"/>
        </w:rPr>
        <w:t>2</w:t>
      </w:r>
      <w:r w:rsidR="007E7C03">
        <w:rPr>
          <w:rFonts w:hint="eastAsia"/>
          <w:lang w:val="en-US"/>
        </w:rPr>
        <w:t>）</w:t>
      </w:r>
      <w:r w:rsidR="007E7C03">
        <w:rPr>
          <w:rFonts w:hint="eastAsia"/>
          <w:lang w:val="en-US"/>
        </w:rPr>
        <w:t>High</w:t>
      </w:r>
      <w:r w:rsidR="007E7C03">
        <w:rPr>
          <w:lang w:val="en-US"/>
        </w:rPr>
        <w:t xml:space="preserve"> </w:t>
      </w:r>
      <w:r w:rsidR="007E7C03">
        <w:rPr>
          <w:rFonts w:hint="eastAsia"/>
          <w:lang w:val="en-US"/>
        </w:rPr>
        <w:t>leverage</w:t>
      </w:r>
      <w:r w:rsidR="0014250B">
        <w:rPr>
          <w:rFonts w:hint="eastAsia"/>
          <w:lang w:val="en-US"/>
        </w:rPr>
        <w:t>高杠杆</w:t>
      </w:r>
    </w:p>
    <w:p w14:paraId="03F9B478" w14:textId="15D1D945" w:rsidR="00142701" w:rsidRDefault="00142701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Hedgers</w:t>
      </w:r>
      <w:r>
        <w:rPr>
          <w:rFonts w:hint="eastAsia"/>
          <w:lang w:val="en-US"/>
        </w:rPr>
        <w:t>对冲</w:t>
      </w:r>
      <w:r w:rsidR="002F3935">
        <w:rPr>
          <w:rFonts w:hint="eastAsia"/>
          <w:lang w:val="en-US"/>
        </w:rPr>
        <w:t xml:space="preserve"> </w:t>
      </w:r>
      <w:r w:rsidR="002F3935">
        <w:rPr>
          <w:lang w:val="en-US"/>
        </w:rPr>
        <w:t xml:space="preserve"> </w:t>
      </w:r>
      <w:r w:rsidR="002F3935">
        <w:rPr>
          <w:rFonts w:hint="eastAsia"/>
          <w:lang w:val="en-US"/>
        </w:rPr>
        <w:t>做个远期，保证最后有一定的钱</w:t>
      </w:r>
    </w:p>
    <w:p w14:paraId="2E88F1AD" w14:textId="2B6247BF" w:rsidR="00AF1B57" w:rsidRDefault="00392F21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Speculators</w:t>
      </w:r>
      <w:r w:rsidR="00097FB0">
        <w:rPr>
          <w:rFonts w:hint="eastAsia"/>
          <w:lang w:val="en-US"/>
        </w:rPr>
        <w:t>投机者</w:t>
      </w:r>
    </w:p>
    <w:p w14:paraId="746732D7" w14:textId="54266A1D" w:rsidR="00F74D64" w:rsidRDefault="00FA494C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A</w:t>
      </w:r>
      <w:r w:rsidRPr="00FA494C">
        <w:rPr>
          <w:lang w:val="en-US"/>
        </w:rPr>
        <w:t>rbitrager</w:t>
      </w:r>
      <w:r w:rsidR="00F74D64">
        <w:rPr>
          <w:rFonts w:hint="eastAsia"/>
          <w:lang w:val="en-US"/>
        </w:rPr>
        <w:t>套利者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消除价</w:t>
      </w:r>
    </w:p>
    <w:p w14:paraId="60C1BF89" w14:textId="74BF159C" w:rsidR="00873FBC" w:rsidRDefault="00873FBC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orward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远期</w:t>
      </w:r>
      <w:r>
        <w:rPr>
          <w:rFonts w:hint="eastAsia"/>
          <w:lang w:val="en-US"/>
        </w:rPr>
        <w:t xml:space="preserve"> Future</w:t>
      </w:r>
      <w:r>
        <w:rPr>
          <w:rFonts w:hint="eastAsia"/>
          <w:lang w:val="en-US"/>
        </w:rPr>
        <w:t>期货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差别</w:t>
      </w:r>
    </w:p>
    <w:p w14:paraId="61ACF270" w14:textId="2F423DB1" w:rsidR="00873FBC" w:rsidRDefault="00873FBC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Option</w:t>
      </w:r>
      <w:r w:rsidR="00944784">
        <w:rPr>
          <w:rFonts w:hint="eastAsia"/>
          <w:lang w:val="en-US"/>
        </w:rPr>
        <w:t>s</w:t>
      </w:r>
      <w:r>
        <w:rPr>
          <w:rFonts w:hint="eastAsia"/>
          <w:lang w:val="en-US"/>
        </w:rPr>
        <w:t>期权，可以选择反悔</w:t>
      </w:r>
      <w:r w:rsidR="00217619">
        <w:rPr>
          <w:rFonts w:hint="eastAsia"/>
          <w:lang w:val="en-US"/>
        </w:rPr>
        <w:t>，但要付出代价</w:t>
      </w:r>
    </w:p>
    <w:p w14:paraId="1071D43F" w14:textId="5D544061" w:rsidR="00DA653A" w:rsidRDefault="00DA653A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互换</w:t>
      </w:r>
    </w:p>
    <w:p w14:paraId="0436ACAC" w14:textId="408AF762" w:rsidR="002D6438" w:rsidRDefault="002D6438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</w:p>
    <w:p w14:paraId="2E414D95" w14:textId="1A4A24F3" w:rsidR="002D6438" w:rsidRDefault="002D6438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</w:p>
    <w:p w14:paraId="026D128C" w14:textId="78A2B3D1" w:rsidR="002D6438" w:rsidRDefault="002D6438" w:rsidP="002D6438">
      <w:pPr>
        <w:pStyle w:val="1"/>
        <w:rPr>
          <w:lang w:val="en-US"/>
        </w:rPr>
      </w:pPr>
      <w:r>
        <w:rPr>
          <w:rFonts w:hint="eastAsia"/>
          <w:lang w:val="en-US"/>
        </w:rPr>
        <w:t>基金</w:t>
      </w:r>
      <w:r>
        <w:rPr>
          <w:lang w:val="en-US"/>
        </w:rPr>
        <w:t>F</w:t>
      </w:r>
      <w:r>
        <w:rPr>
          <w:rFonts w:hint="eastAsia"/>
          <w:lang w:val="en-US"/>
        </w:rPr>
        <w:t>und</w:t>
      </w:r>
    </w:p>
    <w:p w14:paraId="29782D42" w14:textId="457E3795" w:rsidR="002D6438" w:rsidRDefault="00967EA3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起源于欧洲，发展于美国（</w:t>
      </w:r>
      <w:r>
        <w:rPr>
          <w:rFonts w:hint="eastAsia"/>
          <w:lang w:val="en-US"/>
        </w:rPr>
        <w:t>mutual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fund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蓬勃发展），</w:t>
      </w:r>
      <w:r>
        <w:rPr>
          <w:rFonts w:hint="eastAsia"/>
          <w:lang w:val="en-US"/>
        </w:rPr>
        <w:t>private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fund</w:t>
      </w:r>
      <w:r>
        <w:rPr>
          <w:lang w:val="en-US"/>
        </w:rPr>
        <w:t>-</w:t>
      </w:r>
      <w:r>
        <w:rPr>
          <w:rFonts w:hint="eastAsia"/>
          <w:lang w:val="en-US"/>
        </w:rPr>
        <w:t>&gt;</w:t>
      </w:r>
      <w:r>
        <w:rPr>
          <w:lang w:val="en-US"/>
        </w:rPr>
        <w:t>closed-end fund-&gt;Open-end fund</w:t>
      </w:r>
    </w:p>
    <w:p w14:paraId="16272FDD" w14:textId="09CE1EC8" w:rsidR="00FF1657" w:rsidRDefault="00ED2051" w:rsidP="00ED2051">
      <w:pPr>
        <w:pStyle w:val="a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什么是基金</w:t>
      </w:r>
      <w:r>
        <w:rPr>
          <w:rFonts w:hint="eastAsia"/>
          <w:lang w:val="en-US"/>
        </w:rPr>
        <w:t xml:space="preserve"> ppt</w:t>
      </w:r>
      <w:r>
        <w:rPr>
          <w:lang w:val="en-US"/>
        </w:rPr>
        <w:t>18</w:t>
      </w:r>
      <w:r>
        <w:rPr>
          <w:rFonts w:hint="eastAsia"/>
          <w:lang w:val="en-US"/>
        </w:rPr>
        <w:t>页</w:t>
      </w:r>
    </w:p>
    <w:p w14:paraId="2E28DD89" w14:textId="1E8D7C29" w:rsidR="00FF1657" w:rsidRDefault="00ED2051" w:rsidP="00ED2051">
      <w:pPr>
        <w:pStyle w:val="a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基金的特点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ppt</w:t>
      </w:r>
      <w:r>
        <w:rPr>
          <w:lang w:val="en-US"/>
        </w:rPr>
        <w:t>19</w:t>
      </w:r>
      <w:r>
        <w:rPr>
          <w:rFonts w:hint="eastAsia"/>
          <w:lang w:val="en-US"/>
        </w:rPr>
        <w:t>页</w:t>
      </w:r>
      <w:r w:rsidR="00FF1657">
        <w:rPr>
          <w:rFonts w:hint="eastAsia"/>
          <w:lang w:val="en-US"/>
        </w:rPr>
        <w:t>一只股票不能占基金净值的</w:t>
      </w:r>
      <w:r w:rsidR="00FF1657">
        <w:rPr>
          <w:lang w:val="en-US"/>
        </w:rPr>
        <w:t>10%</w:t>
      </w:r>
    </w:p>
    <w:p w14:paraId="04352F2D" w14:textId="3B805890" w:rsidR="008C10AD" w:rsidRDefault="008C10AD" w:rsidP="00142701">
      <w:pPr>
        <w:pStyle w:val="a"/>
        <w:numPr>
          <w:ilvl w:val="0"/>
          <w:numId w:val="0"/>
        </w:numPr>
        <w:ind w:leftChars="72" w:left="648" w:hangingChars="144" w:hanging="432"/>
        <w:rPr>
          <w:lang w:val="en-US"/>
        </w:rPr>
      </w:pPr>
      <w:r>
        <w:rPr>
          <w:rFonts w:hint="eastAsia"/>
          <w:lang w:val="en-US"/>
        </w:rPr>
        <w:t>买了之后两天能卖出，流动性比股票差一点</w:t>
      </w:r>
    </w:p>
    <w:p w14:paraId="45D2572A" w14:textId="00C1C151" w:rsidR="00F67B73" w:rsidRDefault="00F67B73" w:rsidP="00F67B73">
      <w:pPr>
        <w:pStyle w:val="a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基金分类</w:t>
      </w:r>
      <w:r>
        <w:rPr>
          <w:rFonts w:hint="eastAsia"/>
          <w:lang w:val="en-US"/>
        </w:rPr>
        <w:t xml:space="preserve"> ppt</w:t>
      </w:r>
      <w:r>
        <w:rPr>
          <w:lang w:val="en-US"/>
        </w:rPr>
        <w:t>25</w:t>
      </w:r>
    </w:p>
    <w:p w14:paraId="7812E455" w14:textId="77777777" w:rsidR="009156BA" w:rsidRDefault="009156BA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725E5AC0" w14:textId="735D3D9B" w:rsidR="00893D8F" w:rsidRDefault="009156BA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共同基金结构</w:t>
      </w:r>
      <w:r>
        <w:rPr>
          <w:rFonts w:hint="eastAsia"/>
          <w:lang w:val="en-US"/>
        </w:rPr>
        <w:t>Mutual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Structure</w:t>
      </w:r>
    </w:p>
    <w:p w14:paraId="540DD926" w14:textId="18E13878" w:rsidR="00FE3955" w:rsidRDefault="002D6653" w:rsidP="00FE3955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角色：个人（</w:t>
      </w:r>
      <w:r>
        <w:rPr>
          <w:rFonts w:hint="eastAsia"/>
          <w:lang w:val="en-US"/>
        </w:rPr>
        <w:t>Individual</w:t>
      </w:r>
      <w:r>
        <w:rPr>
          <w:rFonts w:hint="eastAsia"/>
          <w:lang w:val="en-US"/>
        </w:rPr>
        <w:t>）</w:t>
      </w:r>
      <w:r>
        <w:rPr>
          <w:rFonts w:hint="eastAsia"/>
          <w:lang w:val="en-US"/>
        </w:rPr>
        <w:t xml:space="preserve"> MFC</w:t>
      </w:r>
      <w:r>
        <w:rPr>
          <w:rFonts w:hint="eastAsia"/>
          <w:lang w:val="en-US"/>
        </w:rPr>
        <w:t>基金公司（</w:t>
      </w:r>
      <w:r>
        <w:rPr>
          <w:rFonts w:hint="eastAsia"/>
          <w:lang w:val="en-US"/>
        </w:rPr>
        <w:t>Mutual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Company</w:t>
      </w:r>
      <w:r>
        <w:rPr>
          <w:rFonts w:hint="eastAsia"/>
          <w:lang w:val="en-US"/>
        </w:rPr>
        <w:t>）投资管理人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基金经理（</w:t>
      </w:r>
      <w:r>
        <w:rPr>
          <w:rFonts w:hint="eastAsia"/>
          <w:lang w:val="en-US"/>
        </w:rPr>
        <w:t>Investment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manager</w:t>
      </w:r>
      <w:r>
        <w:rPr>
          <w:rFonts w:hint="eastAsia"/>
          <w:lang w:val="en-US"/>
        </w:rPr>
        <w:t>）</w:t>
      </w:r>
      <w:r w:rsidR="00603AA3">
        <w:rPr>
          <w:rFonts w:hint="eastAsia"/>
          <w:lang w:val="en-US"/>
        </w:rPr>
        <w:t>broker</w:t>
      </w:r>
      <w:r w:rsidR="00603AA3">
        <w:rPr>
          <w:rFonts w:hint="eastAsia"/>
          <w:lang w:val="en-US"/>
        </w:rPr>
        <w:t>（券商）</w:t>
      </w:r>
      <w:r w:rsidR="00CB5711">
        <w:rPr>
          <w:rFonts w:hint="eastAsia"/>
          <w:lang w:val="en-US"/>
        </w:rPr>
        <w:t>托管人（</w:t>
      </w:r>
      <w:r w:rsidR="00CB5711">
        <w:rPr>
          <w:rFonts w:hint="eastAsia"/>
          <w:lang w:val="en-US"/>
        </w:rPr>
        <w:t>Custodian</w:t>
      </w:r>
      <w:r w:rsidR="00CB5711">
        <w:rPr>
          <w:lang w:val="en-US"/>
        </w:rPr>
        <w:t xml:space="preserve"> </w:t>
      </w:r>
      <w:r w:rsidR="00CB5711">
        <w:rPr>
          <w:rFonts w:hint="eastAsia"/>
          <w:lang w:val="en-US"/>
        </w:rPr>
        <w:t>Bank</w:t>
      </w:r>
      <w:r w:rsidR="00CB5711">
        <w:rPr>
          <w:rFonts w:hint="eastAsia"/>
          <w:lang w:val="en-US"/>
        </w:rPr>
        <w:t>，帮助管钱</w:t>
      </w:r>
      <w:r w:rsidR="007028A1">
        <w:rPr>
          <w:rFonts w:hint="eastAsia"/>
          <w:lang w:val="en-US"/>
        </w:rPr>
        <w:t>防止跑路</w:t>
      </w:r>
      <w:r w:rsidR="00CB5711">
        <w:rPr>
          <w:rFonts w:hint="eastAsia"/>
          <w:lang w:val="en-US"/>
        </w:rPr>
        <w:t>）</w:t>
      </w:r>
      <w:r w:rsidR="005E177B">
        <w:rPr>
          <w:rFonts w:hint="eastAsia"/>
          <w:lang w:val="en-US"/>
        </w:rPr>
        <w:t>Shareholder</w:t>
      </w:r>
      <w:r w:rsidR="005E177B">
        <w:rPr>
          <w:lang w:val="en-US"/>
        </w:rPr>
        <w:t xml:space="preserve"> </w:t>
      </w:r>
      <w:r w:rsidR="005E177B">
        <w:rPr>
          <w:rFonts w:hint="eastAsia"/>
          <w:lang w:val="en-US"/>
        </w:rPr>
        <w:t>Service</w:t>
      </w:r>
      <w:r w:rsidR="00570CBF">
        <w:rPr>
          <w:rFonts w:hint="eastAsia"/>
          <w:lang w:val="en-US"/>
        </w:rPr>
        <w:t>（第三方提供商）</w:t>
      </w:r>
    </w:p>
    <w:p w14:paraId="3D3B6063" w14:textId="77777777" w:rsidR="005E177B" w:rsidRDefault="005E177B" w:rsidP="00FE3955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4A263A70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14F3EC1E" w14:textId="7BCCD872" w:rsidR="00893D8F" w:rsidRDefault="00523F11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公募基金最安全</w:t>
      </w:r>
      <w:r w:rsidR="00F95157">
        <w:rPr>
          <w:rFonts w:hint="eastAsia"/>
          <w:lang w:val="en-US"/>
        </w:rPr>
        <w:t>（国内）</w:t>
      </w:r>
    </w:p>
    <w:p w14:paraId="1DE7E39F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71D31060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25A11EFF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718759EE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29BCA918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02558402" w14:textId="77777777" w:rsidR="00893D8F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全英文</w:t>
      </w:r>
    </w:p>
    <w:p w14:paraId="6EF34DE5" w14:textId="77777777" w:rsidR="006C05E7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选择题</w:t>
      </w:r>
      <w:r w:rsidR="006C05E7">
        <w:rPr>
          <w:rFonts w:hint="eastAsia"/>
          <w:lang w:val="en-US"/>
        </w:rPr>
        <w:t>3</w:t>
      </w:r>
      <w:r w:rsidR="006C05E7">
        <w:rPr>
          <w:lang w:val="en-US"/>
        </w:rPr>
        <w:t>0</w:t>
      </w:r>
      <w:r w:rsidR="006C05E7">
        <w:rPr>
          <w:rFonts w:hint="eastAsia"/>
          <w:lang w:val="en-US"/>
        </w:rPr>
        <w:t>几个</w:t>
      </w:r>
    </w:p>
    <w:p w14:paraId="2D504330" w14:textId="77777777" w:rsidR="006C05E7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判断题</w:t>
      </w:r>
    </w:p>
    <w:p w14:paraId="656886D9" w14:textId="760A326F" w:rsidR="00EA512A" w:rsidRDefault="00893D8F" w:rsidP="00EA512A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问答题</w:t>
      </w:r>
      <w:r w:rsidR="006C05E7">
        <w:rPr>
          <w:rFonts w:hint="eastAsia"/>
          <w:lang w:val="en-US"/>
        </w:rPr>
        <w:t>4</w:t>
      </w:r>
      <w:r w:rsidR="006C05E7">
        <w:rPr>
          <w:rFonts w:hint="eastAsia"/>
          <w:lang w:val="en-US"/>
        </w:rPr>
        <w:t>个</w:t>
      </w:r>
      <w:r w:rsidR="006C05E7">
        <w:rPr>
          <w:rFonts w:hint="eastAsia"/>
          <w:lang w:val="en-US"/>
        </w:rPr>
        <w:t xml:space="preserve"> </w:t>
      </w:r>
      <w:r w:rsidR="006C05E7">
        <w:rPr>
          <w:rFonts w:hint="eastAsia"/>
          <w:lang w:val="en-US"/>
        </w:rPr>
        <w:t>（</w:t>
      </w:r>
      <w:r w:rsidR="006C05E7">
        <w:rPr>
          <w:rFonts w:hint="eastAsia"/>
          <w:lang w:val="en-US"/>
        </w:rPr>
        <w:t>3</w:t>
      </w:r>
      <w:r w:rsidR="006C05E7">
        <w:rPr>
          <w:lang w:val="en-US"/>
        </w:rPr>
        <w:t>0</w:t>
      </w:r>
      <w:r w:rsidR="006C05E7">
        <w:rPr>
          <w:rFonts w:hint="eastAsia"/>
          <w:lang w:val="en-US"/>
        </w:rPr>
        <w:t>分）</w:t>
      </w:r>
    </w:p>
    <w:p w14:paraId="009F70E3" w14:textId="77777777" w:rsidR="00E00E37" w:rsidRDefault="00893D8F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lastRenderedPageBreak/>
        <w:t>可以用英文答和中文答，英文能加分</w:t>
      </w:r>
      <w:r w:rsidR="00F41C3B">
        <w:rPr>
          <w:rFonts w:hint="eastAsia"/>
          <w:lang w:val="en-US"/>
        </w:rPr>
        <w:t>（画流程图</w:t>
      </w:r>
      <w:r w:rsidR="00727C8C">
        <w:rPr>
          <w:rFonts w:hint="eastAsia"/>
          <w:lang w:val="en-US"/>
        </w:rPr>
        <w:t>，</w:t>
      </w:r>
    </w:p>
    <w:p w14:paraId="07E53C55" w14:textId="5A99AAB9" w:rsidR="00E00E37" w:rsidRDefault="00727C8C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股票</w:t>
      </w:r>
      <w:r w:rsidR="007D2CD6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可能比较简单</w:t>
      </w:r>
      <w:r w:rsidR="000402B5">
        <w:rPr>
          <w:rFonts w:hint="eastAsia"/>
          <w:lang w:val="en-US"/>
        </w:rPr>
        <w:t>，一般不会答错</w:t>
      </w:r>
      <w:r w:rsidR="00E00E37">
        <w:rPr>
          <w:rFonts w:hint="eastAsia"/>
          <w:lang w:val="en-US"/>
        </w:rPr>
        <w:t>order</w:t>
      </w:r>
      <w:r w:rsidR="00E00E37">
        <w:rPr>
          <w:lang w:val="en-US"/>
        </w:rPr>
        <w:t xml:space="preserve"> </w:t>
      </w:r>
      <w:r w:rsidR="00E00E37">
        <w:rPr>
          <w:rFonts w:hint="eastAsia"/>
          <w:lang w:val="en-US"/>
        </w:rPr>
        <w:t>type</w:t>
      </w:r>
      <w:r w:rsidR="00E00E37">
        <w:rPr>
          <w:rFonts w:hint="eastAsia"/>
          <w:lang w:val="en-US"/>
        </w:rPr>
        <w:t>命令部分</w:t>
      </w:r>
    </w:p>
    <w:p w14:paraId="3B507E9F" w14:textId="7A2B3979" w:rsidR="00E00E37" w:rsidRDefault="00E00E37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债券</w:t>
      </w:r>
      <w:r w:rsidR="00D7094E">
        <w:rPr>
          <w:rFonts w:hint="eastAsia"/>
          <w:lang w:val="en-US"/>
        </w:rPr>
        <w:t xml:space="preserve"> </w:t>
      </w:r>
      <w:r w:rsidR="00D7094E">
        <w:rPr>
          <w:rFonts w:hint="eastAsia"/>
          <w:lang w:val="en-US"/>
        </w:rPr>
        <w:t>次贷危机怎么来的</w:t>
      </w:r>
      <w:r w:rsidR="00716FC0">
        <w:rPr>
          <w:rFonts w:hint="eastAsia"/>
          <w:lang w:val="en-US"/>
        </w:rPr>
        <w:t>，</w:t>
      </w:r>
      <w:r w:rsidR="00CC71EB">
        <w:rPr>
          <w:rFonts w:hint="eastAsia"/>
          <w:lang w:val="en-US"/>
        </w:rPr>
        <w:t>影响会怎么样</w:t>
      </w:r>
      <w:r w:rsidR="00282FA4">
        <w:rPr>
          <w:rFonts w:hint="eastAsia"/>
          <w:lang w:val="en-US"/>
        </w:rPr>
        <w:t>，如果违约了？</w:t>
      </w:r>
    </w:p>
    <w:p w14:paraId="69273A95" w14:textId="41776A72" w:rsidR="00E00E37" w:rsidRDefault="007D2CD6" w:rsidP="00893D8F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外汇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什么样的作用，外汇能干什么</w:t>
      </w:r>
      <w:r w:rsidR="00DE42BB">
        <w:rPr>
          <w:rFonts w:hint="eastAsia"/>
          <w:lang w:val="en-US"/>
        </w:rPr>
        <w:t>，外汇衍生品有什么作用，在哪些地方可以用</w:t>
      </w:r>
    </w:p>
    <w:p w14:paraId="527CE882" w14:textId="66ACE683" w:rsidR="00893D8F" w:rsidRDefault="00E5448B" w:rsidP="00BB4FF4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基金</w:t>
      </w:r>
      <w:r>
        <w:rPr>
          <w:rFonts w:hint="eastAsia"/>
          <w:lang w:val="en-US"/>
        </w:rPr>
        <w:t xml:space="preserve"> </w:t>
      </w:r>
      <w:r w:rsidR="00064F54">
        <w:rPr>
          <w:rFonts w:hint="eastAsia"/>
          <w:lang w:val="en-US"/>
        </w:rPr>
        <w:t>比较简单</w:t>
      </w:r>
      <w:r w:rsidR="00557256">
        <w:rPr>
          <w:rFonts w:hint="eastAsia"/>
          <w:lang w:val="en-US"/>
        </w:rPr>
        <w:t>，</w:t>
      </w:r>
      <w:r w:rsidR="00201CC6">
        <w:rPr>
          <w:rFonts w:hint="eastAsia"/>
          <w:lang w:val="en-US"/>
        </w:rPr>
        <w:t>基金是什么，基金有什么优点缺点，投资基金有什么好处</w:t>
      </w:r>
      <w:r w:rsidR="00F41C3B">
        <w:rPr>
          <w:rFonts w:hint="eastAsia"/>
          <w:lang w:val="en-US"/>
        </w:rPr>
        <w:t>）</w:t>
      </w:r>
    </w:p>
    <w:p w14:paraId="12140BFB" w14:textId="17DB33AC" w:rsidR="008E738B" w:rsidRDefault="008E738B" w:rsidP="00BB4FF4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7</w:t>
      </w:r>
      <w:r>
        <w:rPr>
          <w:lang w:val="en-US"/>
        </w:rPr>
        <w:t>2</w:t>
      </w:r>
      <w:r>
        <w:rPr>
          <w:rFonts w:hint="eastAsia"/>
          <w:lang w:val="en-US"/>
        </w:rPr>
        <w:t>原则（选择题）</w:t>
      </w:r>
      <w:r w:rsidR="00E115A0">
        <w:rPr>
          <w:rFonts w:hint="eastAsia"/>
          <w:lang w:val="en-US"/>
        </w:rPr>
        <w:t>要翻倍</w:t>
      </w:r>
      <w:r w:rsidR="00E115A0">
        <w:rPr>
          <w:rFonts w:hint="eastAsia"/>
          <w:lang w:val="en-US"/>
        </w:rPr>
        <w:t xml:space="preserve"> </w:t>
      </w:r>
      <w:r w:rsidR="00E115A0">
        <w:rPr>
          <w:rFonts w:hint="eastAsia"/>
          <w:lang w:val="en-US"/>
        </w:rPr>
        <w:t>用</w:t>
      </w:r>
      <w:r w:rsidR="00E115A0">
        <w:rPr>
          <w:rFonts w:hint="eastAsia"/>
          <w:lang w:val="en-US"/>
        </w:rPr>
        <w:t>7</w:t>
      </w:r>
      <w:r w:rsidR="00E115A0">
        <w:rPr>
          <w:lang w:val="en-US"/>
        </w:rPr>
        <w:t>2</w:t>
      </w:r>
      <w:r w:rsidR="00E115A0">
        <w:rPr>
          <w:rFonts w:hint="eastAsia"/>
          <w:lang w:val="en-US"/>
        </w:rPr>
        <w:t>除一下</w:t>
      </w:r>
      <w:r w:rsidR="0078027A">
        <w:rPr>
          <w:rFonts w:hint="eastAsia"/>
          <w:lang w:val="en-US"/>
        </w:rPr>
        <w:t>得到</w:t>
      </w:r>
    </w:p>
    <w:p w14:paraId="4F5A1F01" w14:textId="4F645B2E" w:rsidR="00BD51E9" w:rsidRDefault="00BD51E9" w:rsidP="00BB4FF4">
      <w:pPr>
        <w:pStyle w:val="a"/>
        <w:numPr>
          <w:ilvl w:val="0"/>
          <w:numId w:val="0"/>
        </w:numPr>
        <w:ind w:left="216"/>
        <w:rPr>
          <w:lang w:val="en-US"/>
        </w:rPr>
      </w:pPr>
    </w:p>
    <w:p w14:paraId="580ACA2D" w14:textId="4773F2AE" w:rsidR="00BD51E9" w:rsidRDefault="00BD51E9" w:rsidP="00BB4FF4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eekly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quiz</w:t>
      </w:r>
    </w:p>
    <w:p w14:paraId="4631DCE5" w14:textId="2B116F63" w:rsidR="00E65F4D" w:rsidRDefault="00E65F4D" w:rsidP="00BB4FF4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不同投资方式收益不同</w:t>
      </w:r>
    </w:p>
    <w:p w14:paraId="56EAE9ED" w14:textId="3AD811FD" w:rsidR="00107BFF" w:rsidRPr="00F34AA8" w:rsidRDefault="00107BFF" w:rsidP="00BB4FF4">
      <w:pPr>
        <w:pStyle w:val="a"/>
        <w:numPr>
          <w:ilvl w:val="0"/>
          <w:numId w:val="0"/>
        </w:numPr>
        <w:ind w:left="216"/>
        <w:rPr>
          <w:lang w:val="en-US"/>
        </w:rPr>
      </w:pPr>
      <w:r>
        <w:rPr>
          <w:rFonts w:hint="eastAsia"/>
          <w:lang w:val="en-US"/>
        </w:rPr>
        <w:t>Money</w:t>
      </w:r>
      <w:r>
        <w:rPr>
          <w:lang w:val="en-US"/>
        </w:rPr>
        <w:t>/</w:t>
      </w:r>
      <w:r>
        <w:rPr>
          <w:rFonts w:hint="eastAsia"/>
          <w:lang w:val="en-US"/>
        </w:rPr>
        <w:t>Time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weighted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retur</w:t>
      </w:r>
      <w:r w:rsidR="000A6F85">
        <w:rPr>
          <w:rFonts w:hint="eastAsia"/>
          <w:lang w:val="en-US"/>
        </w:rPr>
        <w:t xml:space="preserve">n </w:t>
      </w:r>
      <w:r w:rsidR="000A6F85">
        <w:rPr>
          <w:rFonts w:hint="eastAsia"/>
          <w:lang w:val="en-US"/>
        </w:rPr>
        <w:t>定投</w:t>
      </w:r>
    </w:p>
    <w:sectPr w:rsidR="00107BFF" w:rsidRPr="00F34AA8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ED953" w14:textId="77777777" w:rsidR="00105E66" w:rsidRDefault="00105E66">
      <w:r>
        <w:separator/>
      </w:r>
    </w:p>
    <w:p w14:paraId="16D43FE3" w14:textId="77777777" w:rsidR="00105E66" w:rsidRDefault="00105E66"/>
  </w:endnote>
  <w:endnote w:type="continuationSeparator" w:id="0">
    <w:p w14:paraId="0D83FE4F" w14:textId="77777777" w:rsidR="00105E66" w:rsidRDefault="00105E66">
      <w:r>
        <w:continuationSeparator/>
      </w:r>
    </w:p>
    <w:p w14:paraId="1BBFCF94" w14:textId="77777777" w:rsidR="00105E66" w:rsidRDefault="00105E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6F14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093D1" w14:textId="77777777" w:rsidR="00105E66" w:rsidRDefault="00105E66">
      <w:r>
        <w:separator/>
      </w:r>
    </w:p>
    <w:p w14:paraId="6A938474" w14:textId="77777777" w:rsidR="00105E66" w:rsidRDefault="00105E66"/>
  </w:footnote>
  <w:footnote w:type="continuationSeparator" w:id="0">
    <w:p w14:paraId="04C07BA7" w14:textId="77777777" w:rsidR="00105E66" w:rsidRDefault="00105E66">
      <w:r>
        <w:continuationSeparator/>
      </w:r>
    </w:p>
    <w:p w14:paraId="675462B3" w14:textId="77777777" w:rsidR="00105E66" w:rsidRDefault="00105E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2E0382"/>
    <w:multiLevelType w:val="hybridMultilevel"/>
    <w:tmpl w:val="801A07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55C43"/>
    <w:multiLevelType w:val="hybridMultilevel"/>
    <w:tmpl w:val="25908A60"/>
    <w:lvl w:ilvl="0" w:tplc="04090001">
      <w:start w:val="1"/>
      <w:numFmt w:val="bullet"/>
      <w:lvlText w:val="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5" w15:restartNumberingAfterBreak="0">
    <w:nsid w:val="31665087"/>
    <w:multiLevelType w:val="hybridMultilevel"/>
    <w:tmpl w:val="0B3A35D4"/>
    <w:lvl w:ilvl="0" w:tplc="04090001">
      <w:start w:val="1"/>
      <w:numFmt w:val="bullet"/>
      <w:lvlText w:val="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FB"/>
    <w:rsid w:val="0000553F"/>
    <w:rsid w:val="0000696C"/>
    <w:rsid w:val="000070AF"/>
    <w:rsid w:val="00025C86"/>
    <w:rsid w:val="000402B5"/>
    <w:rsid w:val="00045B5C"/>
    <w:rsid w:val="00046291"/>
    <w:rsid w:val="00047FE9"/>
    <w:rsid w:val="00064F54"/>
    <w:rsid w:val="00073EE2"/>
    <w:rsid w:val="000818BC"/>
    <w:rsid w:val="000900FD"/>
    <w:rsid w:val="0009783F"/>
    <w:rsid w:val="00097FB0"/>
    <w:rsid w:val="000A6F85"/>
    <w:rsid w:val="000C4A09"/>
    <w:rsid w:val="000C52EF"/>
    <w:rsid w:val="000E058B"/>
    <w:rsid w:val="00105E66"/>
    <w:rsid w:val="00107BFF"/>
    <w:rsid w:val="00112AB3"/>
    <w:rsid w:val="001233D5"/>
    <w:rsid w:val="0014250B"/>
    <w:rsid w:val="00142701"/>
    <w:rsid w:val="00183089"/>
    <w:rsid w:val="0019557A"/>
    <w:rsid w:val="00197498"/>
    <w:rsid w:val="001A4EBF"/>
    <w:rsid w:val="001B04E6"/>
    <w:rsid w:val="001C0E9C"/>
    <w:rsid w:val="001C1645"/>
    <w:rsid w:val="001D4A01"/>
    <w:rsid w:val="001D58FA"/>
    <w:rsid w:val="001E5C2C"/>
    <w:rsid w:val="001F333E"/>
    <w:rsid w:val="00201CC6"/>
    <w:rsid w:val="00212562"/>
    <w:rsid w:val="002127A0"/>
    <w:rsid w:val="00217619"/>
    <w:rsid w:val="00224020"/>
    <w:rsid w:val="0023713C"/>
    <w:rsid w:val="0026670E"/>
    <w:rsid w:val="00282FA4"/>
    <w:rsid w:val="00293E7F"/>
    <w:rsid w:val="002A069F"/>
    <w:rsid w:val="002A25FD"/>
    <w:rsid w:val="002D6438"/>
    <w:rsid w:val="002D6653"/>
    <w:rsid w:val="002E015B"/>
    <w:rsid w:val="002E344D"/>
    <w:rsid w:val="002E6FEE"/>
    <w:rsid w:val="002F22AD"/>
    <w:rsid w:val="002F3935"/>
    <w:rsid w:val="00305554"/>
    <w:rsid w:val="003072B6"/>
    <w:rsid w:val="0032664C"/>
    <w:rsid w:val="00327D88"/>
    <w:rsid w:val="003310A0"/>
    <w:rsid w:val="00336068"/>
    <w:rsid w:val="003655B6"/>
    <w:rsid w:val="00367D4B"/>
    <w:rsid w:val="00392F21"/>
    <w:rsid w:val="003A19CE"/>
    <w:rsid w:val="003A487D"/>
    <w:rsid w:val="003F0D8B"/>
    <w:rsid w:val="00425034"/>
    <w:rsid w:val="004321D9"/>
    <w:rsid w:val="004403C1"/>
    <w:rsid w:val="00442B03"/>
    <w:rsid w:val="004751CB"/>
    <w:rsid w:val="0048197B"/>
    <w:rsid w:val="004B29D3"/>
    <w:rsid w:val="004D6B66"/>
    <w:rsid w:val="004E0045"/>
    <w:rsid w:val="004E0322"/>
    <w:rsid w:val="004F4A27"/>
    <w:rsid w:val="00504302"/>
    <w:rsid w:val="00513222"/>
    <w:rsid w:val="00523F11"/>
    <w:rsid w:val="00533586"/>
    <w:rsid w:val="00533B56"/>
    <w:rsid w:val="00544A13"/>
    <w:rsid w:val="00545C40"/>
    <w:rsid w:val="00547C66"/>
    <w:rsid w:val="00557256"/>
    <w:rsid w:val="00570CBF"/>
    <w:rsid w:val="005817D5"/>
    <w:rsid w:val="00592064"/>
    <w:rsid w:val="005A14F9"/>
    <w:rsid w:val="005A6D1A"/>
    <w:rsid w:val="005A7F4A"/>
    <w:rsid w:val="005B3546"/>
    <w:rsid w:val="005C3F85"/>
    <w:rsid w:val="005D12E8"/>
    <w:rsid w:val="005E134D"/>
    <w:rsid w:val="005E177B"/>
    <w:rsid w:val="005E1E64"/>
    <w:rsid w:val="005E322B"/>
    <w:rsid w:val="005E727D"/>
    <w:rsid w:val="00603AA3"/>
    <w:rsid w:val="00605D1E"/>
    <w:rsid w:val="006154A5"/>
    <w:rsid w:val="00622FF8"/>
    <w:rsid w:val="00624849"/>
    <w:rsid w:val="006262DA"/>
    <w:rsid w:val="00643B71"/>
    <w:rsid w:val="00656A42"/>
    <w:rsid w:val="006811E8"/>
    <w:rsid w:val="00694ED2"/>
    <w:rsid w:val="006B2D1B"/>
    <w:rsid w:val="006C05E7"/>
    <w:rsid w:val="006C2E2B"/>
    <w:rsid w:val="006E698D"/>
    <w:rsid w:val="006F5151"/>
    <w:rsid w:val="007028A1"/>
    <w:rsid w:val="00702C29"/>
    <w:rsid w:val="00716FC0"/>
    <w:rsid w:val="00722D18"/>
    <w:rsid w:val="00727C8C"/>
    <w:rsid w:val="007368AD"/>
    <w:rsid w:val="00746BC2"/>
    <w:rsid w:val="00750E89"/>
    <w:rsid w:val="00776B17"/>
    <w:rsid w:val="0078027A"/>
    <w:rsid w:val="00783F91"/>
    <w:rsid w:val="00787676"/>
    <w:rsid w:val="0079185D"/>
    <w:rsid w:val="00792D91"/>
    <w:rsid w:val="007A7056"/>
    <w:rsid w:val="007B0C2A"/>
    <w:rsid w:val="007B4581"/>
    <w:rsid w:val="007B5775"/>
    <w:rsid w:val="007C003A"/>
    <w:rsid w:val="007C501B"/>
    <w:rsid w:val="007C55E5"/>
    <w:rsid w:val="007D2CD6"/>
    <w:rsid w:val="007D7AFB"/>
    <w:rsid w:val="007E7C03"/>
    <w:rsid w:val="00842C62"/>
    <w:rsid w:val="008450EE"/>
    <w:rsid w:val="008473A1"/>
    <w:rsid w:val="00851075"/>
    <w:rsid w:val="00855068"/>
    <w:rsid w:val="00873FBC"/>
    <w:rsid w:val="00893D0C"/>
    <w:rsid w:val="00893D8F"/>
    <w:rsid w:val="008957FF"/>
    <w:rsid w:val="008B2A7F"/>
    <w:rsid w:val="008B66CF"/>
    <w:rsid w:val="008C05F3"/>
    <w:rsid w:val="008C10AD"/>
    <w:rsid w:val="008C5D2C"/>
    <w:rsid w:val="008C6B7D"/>
    <w:rsid w:val="008D4CA1"/>
    <w:rsid w:val="008E3737"/>
    <w:rsid w:val="008E71EE"/>
    <w:rsid w:val="008E738B"/>
    <w:rsid w:val="009156BA"/>
    <w:rsid w:val="00916E72"/>
    <w:rsid w:val="0093720D"/>
    <w:rsid w:val="00944784"/>
    <w:rsid w:val="00952891"/>
    <w:rsid w:val="00967EA3"/>
    <w:rsid w:val="00991A7F"/>
    <w:rsid w:val="00997BA8"/>
    <w:rsid w:val="009A5E7C"/>
    <w:rsid w:val="009B3FC6"/>
    <w:rsid w:val="009C4415"/>
    <w:rsid w:val="009C4457"/>
    <w:rsid w:val="009E640D"/>
    <w:rsid w:val="009F4CFE"/>
    <w:rsid w:val="009F51EC"/>
    <w:rsid w:val="00A24328"/>
    <w:rsid w:val="00A27239"/>
    <w:rsid w:val="00A458E1"/>
    <w:rsid w:val="00A50685"/>
    <w:rsid w:val="00A60B35"/>
    <w:rsid w:val="00A62DBE"/>
    <w:rsid w:val="00A85935"/>
    <w:rsid w:val="00AB5198"/>
    <w:rsid w:val="00AF1B57"/>
    <w:rsid w:val="00B14041"/>
    <w:rsid w:val="00B15388"/>
    <w:rsid w:val="00B2654D"/>
    <w:rsid w:val="00B4632B"/>
    <w:rsid w:val="00B514B5"/>
    <w:rsid w:val="00B6081F"/>
    <w:rsid w:val="00B74985"/>
    <w:rsid w:val="00B840EF"/>
    <w:rsid w:val="00B848B4"/>
    <w:rsid w:val="00B87FFB"/>
    <w:rsid w:val="00B973AA"/>
    <w:rsid w:val="00BA6491"/>
    <w:rsid w:val="00BA6622"/>
    <w:rsid w:val="00BB1F4E"/>
    <w:rsid w:val="00BB23A0"/>
    <w:rsid w:val="00BB4FF4"/>
    <w:rsid w:val="00BC27D9"/>
    <w:rsid w:val="00BD51E9"/>
    <w:rsid w:val="00BF723D"/>
    <w:rsid w:val="00C17DAA"/>
    <w:rsid w:val="00C35F1A"/>
    <w:rsid w:val="00C406B7"/>
    <w:rsid w:val="00C45660"/>
    <w:rsid w:val="00C478B1"/>
    <w:rsid w:val="00C6478D"/>
    <w:rsid w:val="00C70416"/>
    <w:rsid w:val="00C838F4"/>
    <w:rsid w:val="00C94BA5"/>
    <w:rsid w:val="00C9613D"/>
    <w:rsid w:val="00CA243D"/>
    <w:rsid w:val="00CA33CE"/>
    <w:rsid w:val="00CB5711"/>
    <w:rsid w:val="00CC089A"/>
    <w:rsid w:val="00CC2EFB"/>
    <w:rsid w:val="00CC4140"/>
    <w:rsid w:val="00CC622E"/>
    <w:rsid w:val="00CC71EB"/>
    <w:rsid w:val="00CE1E6B"/>
    <w:rsid w:val="00D5552B"/>
    <w:rsid w:val="00D61667"/>
    <w:rsid w:val="00D6204E"/>
    <w:rsid w:val="00D62A1B"/>
    <w:rsid w:val="00D62E77"/>
    <w:rsid w:val="00D7094E"/>
    <w:rsid w:val="00DA1D31"/>
    <w:rsid w:val="00DA653A"/>
    <w:rsid w:val="00DA6E0A"/>
    <w:rsid w:val="00DA798B"/>
    <w:rsid w:val="00DB4CD1"/>
    <w:rsid w:val="00DC003B"/>
    <w:rsid w:val="00DD4655"/>
    <w:rsid w:val="00DE42BB"/>
    <w:rsid w:val="00DE44A9"/>
    <w:rsid w:val="00DF47E9"/>
    <w:rsid w:val="00E00E37"/>
    <w:rsid w:val="00E115A0"/>
    <w:rsid w:val="00E25126"/>
    <w:rsid w:val="00E3156B"/>
    <w:rsid w:val="00E5448B"/>
    <w:rsid w:val="00E65F4D"/>
    <w:rsid w:val="00E73ADD"/>
    <w:rsid w:val="00E97CD9"/>
    <w:rsid w:val="00EA512A"/>
    <w:rsid w:val="00EB5510"/>
    <w:rsid w:val="00EC1350"/>
    <w:rsid w:val="00ED2051"/>
    <w:rsid w:val="00EF7832"/>
    <w:rsid w:val="00F02F44"/>
    <w:rsid w:val="00F24760"/>
    <w:rsid w:val="00F34AA8"/>
    <w:rsid w:val="00F41C3B"/>
    <w:rsid w:val="00F46588"/>
    <w:rsid w:val="00F5038D"/>
    <w:rsid w:val="00F67B73"/>
    <w:rsid w:val="00F7330C"/>
    <w:rsid w:val="00F74D64"/>
    <w:rsid w:val="00F75BA4"/>
    <w:rsid w:val="00F92CE9"/>
    <w:rsid w:val="00F95157"/>
    <w:rsid w:val="00FA3BA5"/>
    <w:rsid w:val="00FA494C"/>
    <w:rsid w:val="00FA75FA"/>
    <w:rsid w:val="00FD01E2"/>
    <w:rsid w:val="00FD0C82"/>
    <w:rsid w:val="00FE15B3"/>
    <w:rsid w:val="00FE3955"/>
    <w:rsid w:val="00FF1657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9016F"/>
  <w15:chartTrackingRefBased/>
  <w15:docId w15:val="{4E15D4AC-D41A-C441-BB11-A61359CE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9F4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304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040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chao/Library/Containers/com.microsoft.Word/Data/Library/Application%20Support/Microsoft/Office/16.0/DTS/zh-CN%7bE35B847D-EAED-AB4C-860B-7D9F4E27410D%7d/%7bF70AAEB5-7219-684E-8D08-8B675F00A38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{F70AAEB5-7219-684E-8D08-8B675F00A386}tf10002086.dotx</Template>
  <TotalTime>514</TotalTime>
  <Pages>9</Pages>
  <Words>675</Words>
  <Characters>3851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265</cp:revision>
  <dcterms:created xsi:type="dcterms:W3CDTF">2020-09-25T05:44:00Z</dcterms:created>
  <dcterms:modified xsi:type="dcterms:W3CDTF">2020-11-13T15:17:00Z</dcterms:modified>
</cp:coreProperties>
</file>